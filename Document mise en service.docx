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B6A8" w14:textId="445C0D4D" w:rsidR="007D3DA8" w:rsidRPr="004B46ED" w:rsidRDefault="00962A90">
      <w:pPr>
        <w:rPr>
          <w:rFonts w:ascii="Constantia" w:hAnsi="Constantia"/>
          <w:i/>
          <w:iCs/>
          <w:color w:val="575F6D" w:themeColor="text2"/>
          <w:spacing w:val="5"/>
          <w:sz w:val="24"/>
          <w:szCs w:val="24"/>
        </w:rPr>
      </w:pPr>
      <w:r w:rsidRPr="004B46ED">
        <w:rPr>
          <w:rFonts w:ascii="Constantia" w:hAnsi="Constantia"/>
          <w:i/>
          <w:iCs/>
          <w:smallCaps/>
          <w:noProof/>
          <w:color w:val="575F6D" w:themeColor="text2"/>
          <w:spacing w:val="5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D55CDBD" wp14:editId="230DA47D">
            <wp:simplePos x="0" y="0"/>
            <wp:positionH relativeFrom="column">
              <wp:posOffset>-305435</wp:posOffset>
            </wp:positionH>
            <wp:positionV relativeFrom="paragraph">
              <wp:posOffset>3898900</wp:posOffset>
            </wp:positionV>
            <wp:extent cx="4769931" cy="3577590"/>
            <wp:effectExtent l="0" t="0" r="0" b="3810"/>
            <wp:wrapThrough wrapText="bothSides">
              <wp:wrapPolygon edited="0">
                <wp:start x="345" y="0"/>
                <wp:lineTo x="0" y="230"/>
                <wp:lineTo x="0" y="21393"/>
                <wp:lineTo x="345" y="21508"/>
                <wp:lineTo x="21137" y="21508"/>
                <wp:lineTo x="21482" y="21393"/>
                <wp:lineTo x="21482" y="230"/>
                <wp:lineTo x="21137" y="0"/>
                <wp:lineTo x="345" y="0"/>
              </wp:wrapPolygon>
            </wp:wrapThrough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931" cy="3577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4B46ED">
        <w:rPr>
          <w:rFonts w:ascii="Constantia" w:hAnsi="Constantia"/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33B70ED8" wp14:editId="7BD54AA3">
                <wp:simplePos x="0" y="0"/>
                <wp:positionH relativeFrom="margin">
                  <wp:posOffset>-635</wp:posOffset>
                </wp:positionH>
                <wp:positionV relativeFrom="page">
                  <wp:posOffset>2673350</wp:posOffset>
                </wp:positionV>
                <wp:extent cx="4663440" cy="3327400"/>
                <wp:effectExtent l="0" t="0" r="0" b="6350"/>
                <wp:wrapNone/>
                <wp:docPr id="73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332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94E82" w14:textId="7409F8E0" w:rsidR="007D3DA8" w:rsidRDefault="00D721CE">
                            <w:p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alias w:val="Titre"/>
                                <w:id w:val="83737007"/>
                                <w:placeholder>
                                  <w:docPart w:val="E59F5AF891B04B059A990D971A49BF39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B0E76"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  <w:t>OBJETS CONNECTÉS</w:t>
                                </w:r>
                              </w:sdtContent>
                            </w:sdt>
                          </w:p>
                          <w:p w14:paraId="6205B15C" w14:textId="3170A60F" w:rsidR="007D3DA8" w:rsidRDefault="00D721CE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alias w:val="Sous-titre"/>
                                <w:id w:val="83737009"/>
                                <w:placeholder>
                                  <w:docPart w:val="3D7F6DDBFCAC43EF9EEE3D06484C5093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70942"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  <w:t>Document de mise en service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70ED8" id="Rectangle 89" o:spid="_x0000_s1026" style="position:absolute;margin-left:-.05pt;margin-top:210.5pt;width:367.2pt;height:262pt;z-index:251672576;visibility:visible;mso-wrap-style:square;mso-width-percent:6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" o:allowincell="f" filled="f" stroked="f">
                <v:textbox>
                  <w:txbxContent>
                    <w:p w14:paraId="6AB94E82" w14:textId="7409F8E0" w:rsidR="007D3DA8" w:rsidRDefault="00D721CE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56"/>
                            <w:szCs w:val="56"/>
                          </w:rPr>
                          <w:alias w:val="Titre"/>
                          <w:id w:val="83737007"/>
                          <w:placeholder>
                            <w:docPart w:val="E59F5AF891B04B059A990D971A49BF39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CB0E76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  <w:t>OBJETS CONNECTÉS</w:t>
                          </w:r>
                        </w:sdtContent>
                      </w:sdt>
                    </w:p>
                    <w:p w14:paraId="6205B15C" w14:textId="3170A60F" w:rsidR="007D3DA8" w:rsidRDefault="00D721CE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44583" w:themeColor="accent2" w:themeShade="80"/>
                            <w:sz w:val="28"/>
                            <w:szCs w:val="28"/>
                          </w:rPr>
                          <w:alias w:val="Sous-titre"/>
                          <w:id w:val="83737009"/>
                          <w:placeholder>
                            <w:docPart w:val="3D7F6DDBFCAC43EF9EEE3D06484C5093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470942"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  <w:t>Document de mise en service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rPr>
            <w:rFonts w:ascii="Constantia" w:hAnsi="Constantia"/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D721CE" w:rsidRPr="004B46ED">
            <w:rPr>
              <w:rFonts w:ascii="Constantia" w:hAnsi="Constantia"/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1F48CA3D" wp14:editId="6430022A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4C29BABD" id="Groupe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D721CE" w:rsidRPr="004B46ED">
            <w:rPr>
              <w:rFonts w:ascii="Constantia" w:hAnsi="Constantia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61BDEBB1" wp14:editId="4E07C12A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2F7993" w14:textId="5F26E99C" w:rsidR="007D3DA8" w:rsidRDefault="00D721CE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eu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5571C2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LECOMTE Guillaume – GUILLOU Quentin</w:t>
                                    </w:r>
                                  </w:sdtContent>
                                </w:sdt>
                              </w:p>
                              <w:p w14:paraId="1E57C3E3" w14:textId="28B171BE" w:rsidR="007D3DA8" w:rsidRDefault="00D721CE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12-0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4313F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08/12/2021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1BDEBB1" id="Rectangle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" o:allowincell="f" stroked="f">
                    <v:textbox>
                      <w:txbxContent>
                        <w:p w14:paraId="1E2F7993" w14:textId="5F26E99C" w:rsidR="007D3DA8" w:rsidRDefault="00D721CE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eur"/>
                              <w:id w:val="280430085"/>
                              <w:text/>
                            </w:sdtPr>
                            <w:sdtEndPr/>
                            <w:sdtContent>
                              <w:r w:rsidR="005571C2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LECOMTE Guillaume – GUILLOU Quentin</w:t>
                              </w:r>
                            </w:sdtContent>
                          </w:sdt>
                        </w:p>
                        <w:p w14:paraId="1E57C3E3" w14:textId="28B171BE" w:rsidR="007D3DA8" w:rsidRDefault="00D721CE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12-0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4313F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08/12/2021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D721CE" w:rsidRPr="004B46ED">
            <w:rPr>
              <w:rFonts w:ascii="Constantia" w:hAnsi="Constantia"/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14:paraId="108041F2" w14:textId="6587D89D" w:rsidR="007D3DA8" w:rsidRPr="004B46ED" w:rsidRDefault="00D721CE">
      <w:pPr>
        <w:pStyle w:val="Titre"/>
        <w:rPr>
          <w:rFonts w:ascii="Constantia" w:hAnsi="Constantia"/>
          <w:szCs w:val="52"/>
        </w:rPr>
      </w:pPr>
      <w:sdt>
        <w:sdtPr>
          <w:rPr>
            <w:rFonts w:ascii="Constantia" w:eastAsiaTheme="minorEastAsia" w:hAnsi="Constantia"/>
            <w:smallCaps w:val="0"/>
            <w:spacing w:val="0"/>
          </w:rPr>
          <w:id w:val="221498486"/>
          <w:placeholder>
            <w:docPart w:val="A7FFDB6557B54B23848F545DDB59A8C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B0E76" w:rsidRPr="004B46ED">
            <w:rPr>
              <w:rFonts w:ascii="Constantia" w:eastAsiaTheme="minorEastAsia" w:hAnsi="Constantia"/>
              <w:smallCaps w:val="0"/>
              <w:spacing w:val="0"/>
            </w:rPr>
            <w:t>OBJETS CONNECTÉS</w:t>
          </w:r>
        </w:sdtContent>
      </w:sdt>
      <w:r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1A8A3643" wp14:editId="43505F3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86F79F" id="Groupe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">
                <v:oval id="Oval 6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33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Adw/5J+gJz8AgAA//8DAFBLAQItABQABgAIAAAAIQDb4fbL7gAAAIUBAAATAAAAAAAAAAAA&#10;AAAAAAAAAABbQ29udGVudF9UeXBlc10ueG1sUEsBAi0AFAAGAAgAAAAhAFr0LFu/AAAAFQEAAAsA&#10;AAAAAAAAAAAAAAAAHwEAAF9yZWxzLy5yZWxzUEsBAi0AFAAGAAgAAAAhAKZ07ff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Jh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AoMYJ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D608CC6" wp14:editId="7C058E0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2D4166" id="Groupe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">
                <v:oval id="Oval 6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C2767F4" wp14:editId="0ECBF6C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412C1D" id="Groupe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">
                <v:oval id="Oval 5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1C5E803" wp14:editId="606280C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ED64CD" id="Groupe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">
                <v:oval id="Oval 5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8+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w2f4/5J+gJz8AQAA//8DAFBLAQItABQABgAIAAAAIQDb4fbL7gAAAIUBAAATAAAAAAAAAAAA&#10;AAAAAAAAAABbQ29udGVudF9UeXBlc10ueG1sUEsBAi0AFAAGAAgAAAAhAFr0LFu/AAAAFQEAAAsA&#10;AAAAAAAAAAAAAAAAHwEAAF9yZWxzLy5yZWxzUEsBAi0AFAAGAAgAAAAhAOfxvz7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DF302EC" wp14:editId="2EC3ED2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9EF024" id="Groupe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">
                <v:oval id="Oval 5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D6DCDB5" wp14:editId="687958B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13320F" id="Groupe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">
                <v:oval id="Oval 4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Gf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I2FcZ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24E4F83" wp14:editId="614D09F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8F7633" id="Groupe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">
                <v:oval id="Oval 4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x4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z0P4/5J+gJz8AQAA//8DAFBLAQItABQABgAIAAAAIQDb4fbL7gAAAIUBAAATAAAAAAAAAAAA&#10;AAAAAAAAAABbQ29udGVudF9UeXBlc10ueG1sUEsBAi0AFAAGAAgAAAAhAFr0LFu/AAAAFQEAAAsA&#10;AAAAAAAAAAAAAAAAHwEAAF9yZWxzLy5yZWxzUEsBAi0AFAAGAAgAAAAhAA1kjHj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383229D" wp14:editId="38D3C67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E17C3F" id="Groupe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">
                <v:oval id="Oval 4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RQM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pyHcvqQfIGd/AAAA//8DAFBLAQItABQABgAIAAAAIQDb4fbL7gAAAIUBAAATAAAAAAAAAAAA&#10;AAAAAAAAAABbQ29udGVudF9UeXBlc10ueG1sUEsBAi0AFAAGAAgAAAAhAFr0LFu/AAAAFQEAAAsA&#10;AAAAAAAAAAAAAAAAHwEAAF9yZWxzLy5yZWxzUEsBAi0AFAAGAAgAAAAhAIKNFAz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F728101" wp14:editId="56CBC3C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41835" id="Groupe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EsBzXLmAgAA1wcAAA4AAAAAAAAA&#10;AAAAAAAALgIAAGRycy9lMm9Eb2MueG1sUEsBAi0AFAAGAAgAAAAhAJD8SdLcAAAACQEAAA8AAAAA&#10;AAAAAAAAAAAAQAUAAGRycy9kb3ducmV2LnhtbFBLBQYAAAAABAAEAPMAAABJBgAAAAA=&#10;">
                <v:oval id="Oval 3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2237167" wp14:editId="04C265C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954E4A" id="Groupe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LwWxvHmAgAA1wcAAA4AAAAAAAAA&#10;AAAAAAAALgIAAGRycy9lMm9Eb2MueG1sUEsBAi0AFAAGAAgAAAAhAJD8SdLcAAAACQEAAA8AAAAA&#10;AAAAAAAAAAAAQAUAAGRycy9kb3ducmV2LnhtbFBLBQYAAAAABAAEAPMAAABJBgAAAAA=&#10;">
                <v:oval id="Oval 3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GFy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IZw/5J+gJz8AgAA//8DAFBLAQItABQABgAIAAAAIQDb4fbL7gAAAIUBAAATAAAAAAAAAAAA&#10;AAAAAAAAAABbQ29udGVudF9UeXBlc10ueG1sUEsBAi0AFAAGAAgAAAAhAFr0LFu/AAAAFQEAAAsA&#10;AAAAAAAAAAAAAAAAHwEAAF9yZWxzLy5yZWxzUEsBAi0AFAAGAAgAAAAhAKWwYXL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0C6F8E1" wp14:editId="5C46A00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FF5C9" id="Groupe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">
                <v:oval id="Oval 3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7754DD" wp14:editId="28FF6DF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06E0A" id="Groupe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">
                <v:oval id="Oval 3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2A61BD" wp14:editId="76F474A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E8B2FC" id="Groupe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">
                <v:oval id="Oval 2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/>
                <w10:wrap anchorx="margin" anchory="margin"/>
              </v:group>
            </w:pict>
          </mc:Fallback>
        </mc:AlternateContent>
      </w:r>
      <w:r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B2C71E8" wp14:editId="131A842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E32C8E" id="Groupe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">
                <v:oval id="Oval 2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8xD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4RPcvqQfIGd/AAAA//8DAFBLAQItABQABgAIAAAAIQDb4fbL7gAAAIUBAAATAAAAAAAAAAAA&#10;AAAAAAAAAABbQ29udGVudF9UeXBlc10ueG1sUEsBAi0AFAAGAAgAAAAhAFr0LFu/AAAAFQEAAAsA&#10;AAAAAAAAAAAAAAAAHwEAAF9yZWxzLy5yZWxzUEsBAi0AFAAGAAgAAAAhAL/3zEP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4CD92E" wp14:editId="4E34B41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A981B3" id="Groupe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">
                <v:oval id="Oval 2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6ECE1D7" wp14:editId="58A0E40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AAF365" id="Groupe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">
                <v:oval id="Oval 1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F57A73F" wp14:editId="50B7EE2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41160" id="Groupe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">
                <v:oval id="Oval 1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6Nl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RXH9JB8jpPwAAAP//AwBQSwECLQAUAAYACAAAACEA2+H2y+4AAACFAQAAEwAAAAAAAAAAAAAA&#10;AAAAAAAAW0NvbnRlbnRfVHlwZXNdLnhtbFBLAQItABQABgAIAAAAIQBa9CxbvwAAABUBAAALAAAA&#10;AAAAAAAAAAAAAB8BAABfcmVscy8ucmVsc1BLAQItABQABgAIAAAAIQAe16Nl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      <w10:wrap anchorx="margin" anchory="margin"/>
              </v:group>
            </w:pict>
          </mc:Fallback>
        </mc:AlternateContent>
      </w:r>
      <w:r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B385F4E" wp14:editId="7CAD06F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628D8F" id="Groupe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">
                <v:oval id="Oval 1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sR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hXH9JB8jpPwAAAP//AwBQSwECLQAUAAYACAAAACEA2+H2y+4AAACFAQAAEwAAAAAAAAAAAAAA&#10;AAAAAAAAW0NvbnRlbnRfVHlwZXNdLnhtbFBLAQItABQABgAIAAAAIQBa9CxbvwAAABUBAAALAAAA&#10;AAAAAAAAAAAAAB8BAABfcmVscy8ucmVsc1BLAQItABQABgAIAAAAIQCRPjsR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4F0B3C2" wp14:editId="712CC95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291C69" id="Groupe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LIMwA7mAgAA0wcAAA4AAAAAAAAA&#10;AAAAAAAALgIAAGRycy9lMm9Eb2MueG1sUEsBAi0AFAAGAAgAAAAhAJD8SdLcAAAACQEAAA8AAAAA&#10;AAAAAAAAAAAAQAUAAGRycy9kb3ducmV2LnhtbFBLBQYAAAAABAAEAPMAAABJBgAAAAA=&#10;">
                <v:oval id="Oval 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E358485" wp14:editId="4629C1D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722F29" id="Groupe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">
                <v:oval id="Oval 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4B46ED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AFE9260" wp14:editId="23423FF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3458B6" id="Groupe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">
                <v:oval id="Oval 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<w10:wrap anchorx="margin" anchory="margin"/>
              </v:group>
            </w:pict>
          </mc:Fallback>
        </mc:AlternateContent>
      </w:r>
    </w:p>
    <w:p w14:paraId="236E9E95" w14:textId="4F1B0B2F" w:rsidR="007D3DA8" w:rsidRPr="004B46ED" w:rsidRDefault="00D721CE">
      <w:pPr>
        <w:pStyle w:val="Sous-titre"/>
        <w:rPr>
          <w:rFonts w:ascii="Constantia" w:hAnsi="Constantia"/>
        </w:rPr>
      </w:pPr>
      <w:sdt>
        <w:sdtPr>
          <w:rPr>
            <w:rFonts w:ascii="Constantia" w:hAnsi="Constantia"/>
          </w:rPr>
          <w:id w:val="221498499"/>
          <w:placeholder>
            <w:docPart w:val="4983EA367BB847C0B0876F50D67A596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470942" w:rsidRPr="004B46ED">
            <w:rPr>
              <w:rFonts w:ascii="Constantia" w:hAnsi="Constantia"/>
            </w:rPr>
            <w:t>Document de mise en service</w:t>
          </w:r>
        </w:sdtContent>
      </w:sdt>
      <w:r w:rsidRPr="004B46ED">
        <w:rPr>
          <w:rFonts w:ascii="Constantia" w:hAnsi="Constantia"/>
        </w:rPr>
        <w:t xml:space="preserve"> </w:t>
      </w:r>
    </w:p>
    <w:p w14:paraId="27E88BD2" w14:textId="5B88F273" w:rsidR="007D3DA8" w:rsidRPr="004B46ED" w:rsidRDefault="007D3DA8" w:rsidP="00285AD6">
      <w:pPr>
        <w:spacing w:after="0"/>
        <w:rPr>
          <w:rFonts w:ascii="Constantia" w:hAnsi="Constantia"/>
        </w:rPr>
      </w:pPr>
    </w:p>
    <w:p w14:paraId="2FCA0097" w14:textId="10D829E1" w:rsidR="004B46ED" w:rsidRDefault="00794397" w:rsidP="00285AD6">
      <w:pPr>
        <w:spacing w:after="0"/>
        <w:ind w:firstLine="720"/>
        <w:rPr>
          <w:rFonts w:ascii="Constantia" w:hAnsi="Constantia"/>
        </w:rPr>
      </w:pPr>
      <w:r>
        <w:rPr>
          <w:rFonts w:ascii="Constantia" w:hAnsi="Constantia"/>
        </w:rPr>
        <w:t xml:space="preserve">Nous allons maintenant vous expliquer comment mettre tout ce qu’il faut en service pour pouvoir accès à </w:t>
      </w:r>
      <w:r w:rsidR="00285AD6">
        <w:rPr>
          <w:rFonts w:ascii="Constantia" w:hAnsi="Constantia"/>
        </w:rPr>
        <w:t>tous les services</w:t>
      </w:r>
      <w:r>
        <w:rPr>
          <w:rFonts w:ascii="Constantia" w:hAnsi="Constantia"/>
        </w:rPr>
        <w:t xml:space="preserve"> de l’application et de l’ESP.</w:t>
      </w:r>
    </w:p>
    <w:p w14:paraId="021EC0AF" w14:textId="4953D203" w:rsidR="006D6ACD" w:rsidRDefault="00285AD6" w:rsidP="00285AD6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Dans un premier temps, il faut installer WampServer et de le lancer une fois installer. Une fois cela </w:t>
      </w:r>
      <w:r w:rsidR="006D35E1">
        <w:rPr>
          <w:rFonts w:ascii="Constantia" w:hAnsi="Constantia"/>
        </w:rPr>
        <w:t>réalisé</w:t>
      </w:r>
      <w:r>
        <w:rPr>
          <w:rFonts w:ascii="Constantia" w:hAnsi="Constantia"/>
        </w:rPr>
        <w:t>,</w:t>
      </w:r>
      <w:r w:rsidR="006D35E1">
        <w:rPr>
          <w:rFonts w:ascii="Constantia" w:hAnsi="Constantia"/>
        </w:rPr>
        <w:t xml:space="preserve"> vous lancez phpMyAdmin en faisant </w:t>
      </w:r>
      <w:r w:rsidR="006D6ACD">
        <w:rPr>
          <w:rFonts w:ascii="Constantia" w:hAnsi="Constantia"/>
        </w:rPr>
        <w:t>un cli</w:t>
      </w:r>
      <w:r w:rsidR="007F722F">
        <w:rPr>
          <w:rFonts w:ascii="Constantia" w:hAnsi="Constantia"/>
        </w:rPr>
        <w:t>c</w:t>
      </w:r>
      <w:r w:rsidR="006D6ACD">
        <w:rPr>
          <w:rFonts w:ascii="Constantia" w:hAnsi="Constantia"/>
        </w:rPr>
        <w:t xml:space="preserve"> gauche</w:t>
      </w:r>
      <w:r w:rsidR="006D35E1">
        <w:rPr>
          <w:rFonts w:ascii="Constantia" w:hAnsi="Constantia"/>
        </w:rPr>
        <w:t xml:space="preserve"> sur son icone </w:t>
      </w:r>
      <w:r w:rsidR="00E030F7">
        <w:rPr>
          <w:rFonts w:ascii="Constantia" w:hAnsi="Constantia"/>
        </w:rPr>
        <w:t>ainsi que tous les fichiers sur notre GitHub.</w:t>
      </w:r>
    </w:p>
    <w:p w14:paraId="768BABA5" w14:textId="6744E2F5" w:rsidR="007F722F" w:rsidRDefault="007F722F" w:rsidP="00285AD6">
      <w:pPr>
        <w:spacing w:after="0"/>
        <w:rPr>
          <w:rFonts w:ascii="Constantia" w:hAnsi="Constantia"/>
        </w:rPr>
      </w:pPr>
    </w:p>
    <w:p w14:paraId="58C3C152" w14:textId="4CA0EE94" w:rsidR="007F722F" w:rsidRDefault="007F722F" w:rsidP="007F722F">
      <w:pPr>
        <w:spacing w:after="0"/>
        <w:jc w:val="center"/>
        <w:rPr>
          <w:rFonts w:ascii="Constantia" w:hAnsi="Constantia"/>
        </w:rPr>
      </w:pPr>
      <w:r>
        <w:rPr>
          <w:noProof/>
        </w:rPr>
        <w:drawing>
          <wp:inline distT="0" distB="0" distL="0" distR="0" wp14:anchorId="645D3198" wp14:editId="419CCA71">
            <wp:extent cx="1864441" cy="2651125"/>
            <wp:effectExtent l="0" t="0" r="2540" b="0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679" cy="265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65AC" w14:textId="5776700E" w:rsidR="007F722F" w:rsidRDefault="007F722F" w:rsidP="00285AD6">
      <w:pPr>
        <w:spacing w:after="0"/>
        <w:rPr>
          <w:rFonts w:ascii="Constantia" w:hAnsi="Constantia"/>
        </w:rPr>
      </w:pPr>
    </w:p>
    <w:p w14:paraId="7334C19D" w14:textId="49F49ED8" w:rsidR="007F722F" w:rsidRDefault="007F722F" w:rsidP="00285AD6">
      <w:pPr>
        <w:spacing w:after="0"/>
        <w:rPr>
          <w:rFonts w:ascii="Constantia" w:hAnsi="Constantia"/>
        </w:rPr>
      </w:pPr>
    </w:p>
    <w:p w14:paraId="487E9338" w14:textId="54ED91D6" w:rsidR="007F722F" w:rsidRDefault="00710D45" w:rsidP="00285AD6">
      <w:pPr>
        <w:spacing w:after="0"/>
        <w:rPr>
          <w:rFonts w:ascii="Constantia" w:hAnsi="Constantia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ACD637F" wp14:editId="4C5BBBD6">
            <wp:simplePos x="0" y="0"/>
            <wp:positionH relativeFrom="margin">
              <wp:posOffset>3819525</wp:posOffset>
            </wp:positionH>
            <wp:positionV relativeFrom="paragraph">
              <wp:posOffset>45720</wp:posOffset>
            </wp:positionV>
            <wp:extent cx="1218565" cy="2540000"/>
            <wp:effectExtent l="0" t="0" r="635" b="0"/>
            <wp:wrapTight wrapText="bothSides">
              <wp:wrapPolygon edited="0">
                <wp:start x="0" y="0"/>
                <wp:lineTo x="0" y="21384"/>
                <wp:lineTo x="21274" y="21384"/>
                <wp:lineTo x="21274" y="0"/>
                <wp:lineTo x="0" y="0"/>
              </wp:wrapPolygon>
            </wp:wrapTight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75"/>
                    <a:stretch/>
                  </pic:blipFill>
                  <pic:spPr bwMode="auto">
                    <a:xfrm>
                      <a:off x="0" y="0"/>
                      <a:ext cx="1218565" cy="2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7487D">
        <w:rPr>
          <w:rFonts w:ascii="Constantia" w:hAnsi="Constantia"/>
        </w:rPr>
        <w:t>Il vous suffit de vous connecter ensuite avec les identifiants de base qui sont « root » et « ». Une fois connecté, vous vous retrouver sur l’interface de phpMyAdmin. Dedans, vous devez cliquer sur la création d</w:t>
      </w:r>
      <w:r w:rsidR="00C12E87">
        <w:rPr>
          <w:rFonts w:ascii="Constantia" w:hAnsi="Constantia"/>
        </w:rPr>
        <w:t>’</w:t>
      </w:r>
      <w:r w:rsidR="0097487D">
        <w:rPr>
          <w:rFonts w:ascii="Constantia" w:hAnsi="Constantia"/>
        </w:rPr>
        <w:t>u</w:t>
      </w:r>
      <w:r w:rsidR="00C12E87">
        <w:rPr>
          <w:rFonts w:ascii="Constantia" w:hAnsi="Constantia"/>
        </w:rPr>
        <w:t>ne</w:t>
      </w:r>
      <w:r w:rsidR="0097487D">
        <w:rPr>
          <w:rFonts w:ascii="Constantia" w:hAnsi="Constantia"/>
        </w:rPr>
        <w:t xml:space="preserve"> nouvelle base de donner et choisir « importer » dans la barre horizontale</w:t>
      </w:r>
      <w:r w:rsidR="00C12E87">
        <w:rPr>
          <w:rFonts w:ascii="Constantia" w:hAnsi="Constantia"/>
        </w:rPr>
        <w:t>.</w:t>
      </w:r>
      <w:r w:rsidR="006C5A39">
        <w:rPr>
          <w:rFonts w:ascii="Constantia" w:hAnsi="Constantia"/>
        </w:rPr>
        <w:t xml:space="preserve"> En faisant cela, vous n’aurez qu’à aller chercher le fichier contenant la base de données sur le GitHub et à l’importer.</w:t>
      </w:r>
    </w:p>
    <w:p w14:paraId="1C075D21" w14:textId="2FDB8D8A" w:rsidR="006C5A39" w:rsidRDefault="006C5A39" w:rsidP="00285AD6">
      <w:pPr>
        <w:spacing w:after="0"/>
        <w:rPr>
          <w:rFonts w:ascii="Constantia" w:hAnsi="Constantia"/>
        </w:rPr>
      </w:pPr>
    </w:p>
    <w:p w14:paraId="235AF416" w14:textId="7352AD22" w:rsidR="007F722F" w:rsidRDefault="007F722F" w:rsidP="00285AD6">
      <w:pPr>
        <w:spacing w:after="0"/>
        <w:rPr>
          <w:rFonts w:ascii="Constantia" w:hAnsi="Constantia"/>
        </w:rPr>
      </w:pPr>
    </w:p>
    <w:p w14:paraId="45C8D395" w14:textId="4469DA10" w:rsidR="007F722F" w:rsidRDefault="007F722F" w:rsidP="00285AD6">
      <w:pPr>
        <w:spacing w:after="0"/>
        <w:rPr>
          <w:rFonts w:ascii="Constantia" w:hAnsi="Constantia"/>
        </w:rPr>
      </w:pPr>
    </w:p>
    <w:p w14:paraId="5CB0C276" w14:textId="77777777" w:rsidR="00710D45" w:rsidRDefault="00710D45" w:rsidP="00285AD6">
      <w:pPr>
        <w:spacing w:after="0"/>
        <w:rPr>
          <w:rFonts w:ascii="Constantia" w:hAnsi="Constantia"/>
        </w:rPr>
      </w:pPr>
    </w:p>
    <w:p w14:paraId="02B0BD13" w14:textId="77777777" w:rsidR="00710D45" w:rsidRDefault="00710D45" w:rsidP="00285AD6">
      <w:pPr>
        <w:spacing w:after="0"/>
        <w:rPr>
          <w:rFonts w:ascii="Constantia" w:hAnsi="Constantia"/>
        </w:rPr>
      </w:pPr>
    </w:p>
    <w:p w14:paraId="5A3577A5" w14:textId="77777777" w:rsidR="00710D45" w:rsidRDefault="00710D45" w:rsidP="00285AD6">
      <w:pPr>
        <w:spacing w:after="0"/>
        <w:rPr>
          <w:rFonts w:ascii="Constantia" w:hAnsi="Constantia"/>
        </w:rPr>
      </w:pPr>
    </w:p>
    <w:p w14:paraId="21B7DD7C" w14:textId="77777777" w:rsidR="00710D45" w:rsidRDefault="00710D45" w:rsidP="00285AD6">
      <w:pPr>
        <w:spacing w:after="0"/>
        <w:rPr>
          <w:rFonts w:ascii="Constantia" w:hAnsi="Constantia"/>
        </w:rPr>
      </w:pPr>
    </w:p>
    <w:p w14:paraId="384B69F8" w14:textId="77777777" w:rsidR="00710D45" w:rsidRDefault="00710D45" w:rsidP="00285AD6">
      <w:pPr>
        <w:spacing w:after="0"/>
        <w:rPr>
          <w:rFonts w:ascii="Constantia" w:hAnsi="Constantia"/>
        </w:rPr>
      </w:pPr>
    </w:p>
    <w:p w14:paraId="1D4F041B" w14:textId="77777777" w:rsidR="00710D45" w:rsidRDefault="00710D45" w:rsidP="00285AD6">
      <w:pPr>
        <w:spacing w:after="0"/>
        <w:rPr>
          <w:rFonts w:ascii="Constantia" w:hAnsi="Constantia"/>
        </w:rPr>
      </w:pPr>
    </w:p>
    <w:p w14:paraId="4300B81F" w14:textId="77777777" w:rsidR="00710D45" w:rsidRDefault="00710D45" w:rsidP="00285AD6">
      <w:pPr>
        <w:spacing w:after="0"/>
        <w:rPr>
          <w:rFonts w:ascii="Constantia" w:hAnsi="Constantia"/>
        </w:rPr>
      </w:pPr>
    </w:p>
    <w:p w14:paraId="739A5E88" w14:textId="77777777" w:rsidR="00710D45" w:rsidRDefault="00710D45" w:rsidP="00285AD6">
      <w:pPr>
        <w:spacing w:after="0"/>
        <w:rPr>
          <w:rFonts w:ascii="Constantia" w:hAnsi="Constantia"/>
        </w:rPr>
      </w:pPr>
    </w:p>
    <w:p w14:paraId="443F2BB8" w14:textId="77777777" w:rsidR="00710D45" w:rsidRDefault="00710D45" w:rsidP="00285AD6">
      <w:pPr>
        <w:spacing w:after="0"/>
        <w:rPr>
          <w:rFonts w:ascii="Constantia" w:hAnsi="Constantia"/>
        </w:rPr>
      </w:pPr>
    </w:p>
    <w:p w14:paraId="441102F3" w14:textId="77777777" w:rsidR="00710D45" w:rsidRDefault="00710D45" w:rsidP="00285AD6">
      <w:pPr>
        <w:spacing w:after="0"/>
        <w:rPr>
          <w:rFonts w:ascii="Constantia" w:hAnsi="Constantia"/>
        </w:rPr>
      </w:pPr>
    </w:p>
    <w:p w14:paraId="2BDF76F9" w14:textId="1FC5E1D3" w:rsidR="007F722F" w:rsidRDefault="008356C8" w:rsidP="00285AD6">
      <w:pPr>
        <w:spacing w:after="0"/>
        <w:rPr>
          <w:rFonts w:ascii="Constantia" w:hAnsi="Constantia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0EAD251C" wp14:editId="51B435BB">
            <wp:simplePos x="0" y="0"/>
            <wp:positionH relativeFrom="margin">
              <wp:posOffset>277202</wp:posOffset>
            </wp:positionH>
            <wp:positionV relativeFrom="paragraph">
              <wp:posOffset>790819</wp:posOffset>
            </wp:positionV>
            <wp:extent cx="5059680" cy="3915410"/>
            <wp:effectExtent l="0" t="0" r="7620" b="8890"/>
            <wp:wrapSquare wrapText="bothSides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693">
        <w:rPr>
          <w:rFonts w:ascii="Constantia" w:hAnsi="Constantia"/>
        </w:rPr>
        <w:t>Dans un second temps, une fois tous les fichiers téléchargés et la base de données opérationnelle, vous devez installer node.js pour pouvoir utiliser l’API et récupérer les données</w:t>
      </w:r>
      <w:r w:rsidR="006934DA">
        <w:rPr>
          <w:rFonts w:ascii="Constantia" w:hAnsi="Constantia"/>
        </w:rPr>
        <w:t>.</w:t>
      </w:r>
      <w:r w:rsidR="0055077C">
        <w:rPr>
          <w:rFonts w:ascii="Constantia" w:hAnsi="Constantia"/>
        </w:rPr>
        <w:t xml:space="preserve"> Quand cela sera fait,</w:t>
      </w:r>
      <w:r w:rsidR="00710D45">
        <w:rPr>
          <w:rFonts w:ascii="Constantia" w:hAnsi="Constantia"/>
        </w:rPr>
        <w:t xml:space="preserve"> ouvrer le dossier contenant le projet avec une application comme visual studio code par exemple. </w:t>
      </w:r>
    </w:p>
    <w:p w14:paraId="634D723B" w14:textId="6321B912" w:rsidR="007F722F" w:rsidRDefault="007F722F" w:rsidP="00285AD6">
      <w:pPr>
        <w:spacing w:after="0"/>
        <w:rPr>
          <w:rFonts w:ascii="Constantia" w:hAnsi="Constantia"/>
        </w:rPr>
      </w:pPr>
    </w:p>
    <w:p w14:paraId="5F76043C" w14:textId="45905E2A" w:rsidR="007F722F" w:rsidRDefault="007F722F" w:rsidP="00285AD6">
      <w:pPr>
        <w:spacing w:after="0"/>
        <w:rPr>
          <w:rFonts w:ascii="Constantia" w:hAnsi="Constantia"/>
        </w:rPr>
      </w:pPr>
    </w:p>
    <w:p w14:paraId="7F4D4004" w14:textId="77777777" w:rsidR="0090217E" w:rsidRDefault="00BE51FB" w:rsidP="00285AD6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Il vous faudra changer une partie de code</w:t>
      </w:r>
      <w:r w:rsidR="0090217E">
        <w:rPr>
          <w:rFonts w:ascii="Constantia" w:hAnsi="Constantia"/>
        </w:rPr>
        <w:t xml:space="preserve"> dans le dossier script.js qui se trouve dans le dossier data :</w:t>
      </w:r>
    </w:p>
    <w:p w14:paraId="2EAB5FAD" w14:textId="48CB9545" w:rsidR="0090217E" w:rsidRDefault="005051C9" w:rsidP="005051C9">
      <w:pPr>
        <w:spacing w:after="0"/>
        <w:jc w:val="center"/>
        <w:rPr>
          <w:rFonts w:ascii="Constantia" w:hAnsi="Constantia"/>
        </w:rPr>
      </w:pPr>
      <w:r>
        <w:rPr>
          <w:noProof/>
        </w:rPr>
        <w:drawing>
          <wp:inline distT="0" distB="0" distL="0" distR="0" wp14:anchorId="452A489D" wp14:editId="74375EB0">
            <wp:extent cx="3883513" cy="760531"/>
            <wp:effectExtent l="0" t="0" r="3175" b="1905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0520" cy="76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531E" w14:textId="77777777" w:rsidR="0090217E" w:rsidRDefault="0090217E" w:rsidP="00285AD6">
      <w:pPr>
        <w:spacing w:after="0"/>
        <w:rPr>
          <w:rFonts w:ascii="Constantia" w:hAnsi="Constantia"/>
        </w:rPr>
      </w:pPr>
    </w:p>
    <w:p w14:paraId="56C24577" w14:textId="47BC6F7B" w:rsidR="00BE51FB" w:rsidRDefault="005051C9" w:rsidP="00285AD6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Vous allez remplacer l’IP présent par le vôtre. Pour le connaitre, ouvrez une invite de commande en tapant cmd dans a barre de recherche </w:t>
      </w:r>
      <w:r w:rsidR="008E022E">
        <w:rPr>
          <w:rFonts w:ascii="Constantia" w:hAnsi="Constantia"/>
        </w:rPr>
        <w:t>W</w:t>
      </w:r>
      <w:r>
        <w:rPr>
          <w:rFonts w:ascii="Constantia" w:hAnsi="Constantia"/>
        </w:rPr>
        <w:t>indows</w:t>
      </w:r>
      <w:r w:rsidR="008E022E">
        <w:rPr>
          <w:rFonts w:ascii="Constantia" w:hAnsi="Constantia"/>
        </w:rPr>
        <w:t xml:space="preserve"> et écrire « ipconfig ». Prenez l’adresse IP qui correspond à votre réseau.</w:t>
      </w:r>
      <w:r w:rsidR="00BE51FB">
        <w:rPr>
          <w:rFonts w:ascii="Constantia" w:hAnsi="Constantia"/>
        </w:rPr>
        <w:t xml:space="preserve"> </w:t>
      </w:r>
    </w:p>
    <w:p w14:paraId="43811C85" w14:textId="04F172F6" w:rsidR="007F722F" w:rsidRDefault="008356C8" w:rsidP="00285AD6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Pour continuer, vous devrez </w:t>
      </w:r>
      <w:r w:rsidR="0090217E">
        <w:rPr>
          <w:rFonts w:ascii="Constantia" w:hAnsi="Constantia"/>
        </w:rPr>
        <w:t>garder ouvert votre</w:t>
      </w:r>
      <w:r>
        <w:rPr>
          <w:rFonts w:ascii="Constantia" w:hAnsi="Constantia"/>
        </w:rPr>
        <w:t xml:space="preserve"> invite de commande ou </w:t>
      </w:r>
      <w:r w:rsidR="00885AEA">
        <w:rPr>
          <w:rFonts w:ascii="Constantia" w:hAnsi="Constantia"/>
        </w:rPr>
        <w:t>aller dans le terminal de votre</w:t>
      </w:r>
      <w:r>
        <w:rPr>
          <w:rFonts w:ascii="Constantia" w:hAnsi="Constantia"/>
        </w:rPr>
        <w:t xml:space="preserve"> applicatio</w:t>
      </w:r>
      <w:r w:rsidR="00926077">
        <w:rPr>
          <w:rFonts w:ascii="Constantia" w:hAnsi="Constantia"/>
        </w:rPr>
        <w:t>n</w:t>
      </w:r>
      <w:r>
        <w:rPr>
          <w:rFonts w:ascii="Constantia" w:hAnsi="Constantia"/>
        </w:rPr>
        <w:t>.</w:t>
      </w:r>
    </w:p>
    <w:p w14:paraId="23D38705" w14:textId="76FE351D" w:rsidR="00474198" w:rsidRDefault="00BF5CB5" w:rsidP="00285AD6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Dans ce</w:t>
      </w:r>
      <w:r w:rsidR="00552EF7">
        <w:rPr>
          <w:rFonts w:ascii="Constantia" w:hAnsi="Constantia"/>
        </w:rPr>
        <w:t xml:space="preserve"> </w:t>
      </w:r>
      <w:r w:rsidR="003D2A44">
        <w:rPr>
          <w:rFonts w:ascii="Constantia" w:hAnsi="Constantia"/>
        </w:rPr>
        <w:t>terminal</w:t>
      </w:r>
      <w:r w:rsidR="003E4D0D">
        <w:rPr>
          <w:rFonts w:ascii="Constantia" w:hAnsi="Constantia"/>
        </w:rPr>
        <w:t>, vous devez écrire : npm start. Cela à pour action de lancer votre serveur</w:t>
      </w:r>
      <w:r w:rsidR="007871B9">
        <w:rPr>
          <w:rFonts w:ascii="Constantia" w:hAnsi="Constantia"/>
        </w:rPr>
        <w:t xml:space="preserve"> et donc votr</w:t>
      </w:r>
      <w:r w:rsidR="00474198">
        <w:rPr>
          <w:rFonts w:ascii="Constantia" w:hAnsi="Constantia"/>
        </w:rPr>
        <w:t>e</w:t>
      </w:r>
      <w:r w:rsidR="007871B9">
        <w:rPr>
          <w:rFonts w:ascii="Constantia" w:hAnsi="Constantia"/>
        </w:rPr>
        <w:t xml:space="preserve"> API par la même occasion.</w:t>
      </w:r>
      <w:r w:rsidR="00474198">
        <w:rPr>
          <w:rFonts w:ascii="Constantia" w:hAnsi="Constantia"/>
        </w:rPr>
        <w:t xml:space="preserve"> Ouvrez internet et taper </w:t>
      </w:r>
      <w:r w:rsidR="006C2446">
        <w:rPr>
          <w:rFonts w:ascii="Constantia" w:hAnsi="Constantia"/>
        </w:rPr>
        <w:t xml:space="preserve">dans la barre de recherche : </w:t>
      </w:r>
      <w:hyperlink r:id="rId16" w:history="1">
        <w:r w:rsidR="006C2446" w:rsidRPr="00C55414">
          <w:rPr>
            <w:rStyle w:val="Lienhypertexte"/>
            <w:rFonts w:ascii="Constantia" w:hAnsi="Constantia"/>
          </w:rPr>
          <w:t>http://localhost:3000/</w:t>
        </w:r>
      </w:hyperlink>
      <w:r w:rsidR="006C2446">
        <w:rPr>
          <w:rFonts w:ascii="Constantia" w:hAnsi="Constantia"/>
        </w:rPr>
        <w:t>.</w:t>
      </w:r>
    </w:p>
    <w:p w14:paraId="2E8FDF0A" w14:textId="3BCFC056" w:rsidR="006C2446" w:rsidRDefault="006C2446" w:rsidP="00285AD6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Si tout fonctionne, vous devriez voir ce message :</w:t>
      </w:r>
    </w:p>
    <w:p w14:paraId="76E325D7" w14:textId="6B2FD3E6" w:rsidR="00474198" w:rsidRDefault="006C2446" w:rsidP="001B7A81">
      <w:pPr>
        <w:spacing w:after="0"/>
        <w:jc w:val="center"/>
        <w:rPr>
          <w:rFonts w:ascii="Constantia" w:hAnsi="Constantia"/>
        </w:rPr>
      </w:pPr>
      <w:r>
        <w:rPr>
          <w:noProof/>
        </w:rPr>
        <w:drawing>
          <wp:inline distT="0" distB="0" distL="0" distR="0" wp14:anchorId="6BF8E5E1" wp14:editId="47885599">
            <wp:extent cx="1836623" cy="334108"/>
            <wp:effectExtent l="0" t="0" r="0" b="8890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b="29564"/>
                    <a:stretch/>
                  </pic:blipFill>
                  <pic:spPr bwMode="auto">
                    <a:xfrm>
                      <a:off x="0" y="0"/>
                      <a:ext cx="1861082" cy="338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26CC4" w14:textId="22350271" w:rsidR="00FD401F" w:rsidRDefault="001B7A81" w:rsidP="001B7A81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Ensuite, pour savoir si tout fonctionne et si l’appel à la base de données et la table des bois en question se fait, taper l’adresse suivante : </w:t>
      </w:r>
      <w:r w:rsidR="00FD401F" w:rsidRPr="00FD401F">
        <w:rPr>
          <w:rFonts w:ascii="Constantia" w:hAnsi="Constantia"/>
        </w:rPr>
        <w:t>localhost:3000/get_all_</w:t>
      </w:r>
      <w:r w:rsidR="00F61D7D">
        <w:rPr>
          <w:rFonts w:ascii="Constantia" w:hAnsi="Constantia"/>
        </w:rPr>
        <w:t>arbre</w:t>
      </w:r>
      <w:r w:rsidR="00FD401F">
        <w:rPr>
          <w:rFonts w:ascii="Constantia" w:hAnsi="Constantia"/>
        </w:rPr>
        <w:t>.</w:t>
      </w:r>
    </w:p>
    <w:p w14:paraId="7CFC4CEB" w14:textId="5A41C1FD" w:rsidR="00FD401F" w:rsidRDefault="00FD401F" w:rsidP="001B7A81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lastRenderedPageBreak/>
        <w:t xml:space="preserve">Voir devez voir en ce moment ces éléments : </w:t>
      </w:r>
    </w:p>
    <w:p w14:paraId="3DF8475B" w14:textId="641FED94" w:rsidR="00FD401F" w:rsidRPr="00FD401F" w:rsidRDefault="00FD401F" w:rsidP="00FD401F">
      <w:pPr>
        <w:pStyle w:val="PrformatHTML"/>
        <w:shd w:val="clear" w:color="auto" w:fill="FFFFFF"/>
        <w:ind w:left="720"/>
        <w:rPr>
          <w:rFonts w:ascii="Constantia" w:hAnsi="Constantia"/>
          <w:color w:val="212529"/>
          <w:sz w:val="16"/>
          <w:szCs w:val="16"/>
        </w:rPr>
      </w:pPr>
      <w:r w:rsidRPr="00FD401F">
        <w:rPr>
          <w:rFonts w:ascii="Constantia" w:hAnsi="Constantia"/>
          <w:color w:val="212529"/>
          <w:sz w:val="16"/>
          <w:szCs w:val="16"/>
        </w:rPr>
        <w:t>{"Sapin" : {"NomBois" : "Sapin","TypeBois" : "Dur","OrigineBois" : "Nord", "TmpSechage" : "6","TempMin": 15},"Erable" : {"NomBois" : "Erable", "TypeBois": "Dur", ,"OrigineBois" : "Nord-Equateur","TmpSechage" : "6", "TempMin": 18},"Chêne" : {"NomBois" : "Chêne", "TypeBois": "Dur","OrigineBois" : "Europe", "TmpSechage" : "10", "TempMin": 20}</w:t>
      </w:r>
    </w:p>
    <w:p w14:paraId="5BED6994" w14:textId="77777777" w:rsidR="00FD401F" w:rsidRDefault="00FD401F" w:rsidP="001B7A81">
      <w:pPr>
        <w:spacing w:after="0"/>
        <w:rPr>
          <w:rFonts w:ascii="Constantia" w:hAnsi="Constantia"/>
        </w:rPr>
      </w:pPr>
    </w:p>
    <w:p w14:paraId="75130F7C" w14:textId="395EF678" w:rsidR="005B7D11" w:rsidRDefault="00474198" w:rsidP="00285AD6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Maintenant, nous savons </w:t>
      </w:r>
      <w:r w:rsidR="004E4B65">
        <w:rPr>
          <w:rFonts w:ascii="Constantia" w:hAnsi="Constantia"/>
        </w:rPr>
        <w:t>que notre API fonctionne bien car elle nous retourne des données de la table des bois souhaitée.</w:t>
      </w:r>
      <w:r w:rsidR="00BE51FB">
        <w:rPr>
          <w:rFonts w:ascii="Constantia" w:hAnsi="Constantia"/>
        </w:rPr>
        <w:t xml:space="preserve"> Nous allons maintenant nous occuper de la partie C++ du projet. Pour que tout fonctionne, il vous faut installer</w:t>
      </w:r>
      <w:r w:rsidR="005D2F26">
        <w:rPr>
          <w:rFonts w:ascii="Constantia" w:hAnsi="Constantia"/>
        </w:rPr>
        <w:t xml:space="preserve"> certaines librairies dans voter fichier plateform</w:t>
      </w:r>
      <w:r w:rsidR="004D4972">
        <w:rPr>
          <w:rFonts w:ascii="Constantia" w:hAnsi="Constantia"/>
        </w:rPr>
        <w:t>io</w:t>
      </w:r>
      <w:r w:rsidR="005D2F26">
        <w:rPr>
          <w:rFonts w:ascii="Constantia" w:hAnsi="Constantia"/>
        </w:rPr>
        <w:t>.ini</w:t>
      </w:r>
    </w:p>
    <w:p w14:paraId="0B48E21A" w14:textId="036686DB" w:rsidR="007F722F" w:rsidRDefault="007F722F" w:rsidP="00285AD6">
      <w:pPr>
        <w:spacing w:after="0"/>
        <w:rPr>
          <w:rFonts w:ascii="Constantia" w:hAnsi="Constantia"/>
        </w:rPr>
      </w:pPr>
    </w:p>
    <w:p w14:paraId="2F901CC5" w14:textId="119AF4C6" w:rsidR="007F722F" w:rsidRDefault="00F22724" w:rsidP="00F22724">
      <w:pPr>
        <w:spacing w:after="0"/>
        <w:jc w:val="center"/>
        <w:rPr>
          <w:rFonts w:ascii="Constantia" w:hAnsi="Constantia"/>
        </w:rPr>
      </w:pPr>
      <w:r>
        <w:rPr>
          <w:noProof/>
        </w:rPr>
        <w:drawing>
          <wp:inline distT="0" distB="0" distL="0" distR="0" wp14:anchorId="4C2F448D" wp14:editId="0C83BBE9">
            <wp:extent cx="2012284" cy="935648"/>
            <wp:effectExtent l="0" t="0" r="7620" b="0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6718" cy="9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4F1622" wp14:editId="3008C52B">
            <wp:extent cx="3079506" cy="1566766"/>
            <wp:effectExtent l="0" t="0" r="6985" b="0"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2862" cy="156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DC72" w14:textId="16F6F10E" w:rsidR="00F22724" w:rsidRDefault="00F22724" w:rsidP="00F22724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Il vous suffit juste d’écrire les différentes dépendances comme ci-dessus.</w:t>
      </w:r>
    </w:p>
    <w:p w14:paraId="7576FDBF" w14:textId="70E9D80B" w:rsidR="00103321" w:rsidRDefault="00103321" w:rsidP="00F22724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De plus, quand cela sera fait, vérifier que toutes les classes qui se trouvent dans le dossier en question sur notre GitHub sont toutes présentes dans le dossier « lib ». Si cela n’est pas le cas, téléchargez celles qui sont manquantes.</w:t>
      </w:r>
    </w:p>
    <w:p w14:paraId="56121282" w14:textId="0E5CF074" w:rsidR="000D77A9" w:rsidRDefault="000D77A9" w:rsidP="00F22724">
      <w:pPr>
        <w:spacing w:after="0"/>
        <w:rPr>
          <w:rFonts w:ascii="Constantia" w:hAnsi="Constantia"/>
        </w:rPr>
      </w:pPr>
    </w:p>
    <w:p w14:paraId="1E8142D9" w14:textId="3561DB86" w:rsidR="000D77A9" w:rsidRDefault="000D77A9" w:rsidP="00F22724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Pour terminer, </w:t>
      </w:r>
      <w:r w:rsidR="007C51D9">
        <w:rPr>
          <w:rFonts w:ascii="Constantia" w:hAnsi="Constantia"/>
        </w:rPr>
        <w:t>suivez ces étapes :</w:t>
      </w:r>
    </w:p>
    <w:p w14:paraId="062F66BF" w14:textId="03B24820" w:rsidR="003504AB" w:rsidRDefault="003504AB" w:rsidP="00F22724">
      <w:pPr>
        <w:spacing w:after="0"/>
        <w:rPr>
          <w:rFonts w:ascii="Constantia" w:hAnsi="Constantia"/>
        </w:rPr>
      </w:pPr>
    </w:p>
    <w:p w14:paraId="632AF4F0" w14:textId="020375C8" w:rsidR="007F722F" w:rsidRDefault="007F722F" w:rsidP="00285AD6">
      <w:pPr>
        <w:spacing w:after="0"/>
        <w:rPr>
          <w:rFonts w:ascii="Constantia" w:hAnsi="Constantia"/>
        </w:rPr>
      </w:pPr>
    </w:p>
    <w:p w14:paraId="59CA1DEC" w14:textId="45C8CD6E" w:rsidR="007F722F" w:rsidRPr="003504AB" w:rsidRDefault="003504AB" w:rsidP="003504AB">
      <w:pPr>
        <w:pStyle w:val="Paragraphedeliste"/>
        <w:numPr>
          <w:ilvl w:val="0"/>
          <w:numId w:val="7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En bas de votre écran lorsque vous vous trouvez dans l’application, vous verrez ceci :</w:t>
      </w:r>
    </w:p>
    <w:p w14:paraId="7D6C35C4" w14:textId="2ECEB53B" w:rsidR="007F722F" w:rsidRDefault="003504AB" w:rsidP="00285AD6">
      <w:pPr>
        <w:spacing w:after="0"/>
        <w:rPr>
          <w:rFonts w:ascii="Constantia" w:hAnsi="Constantia"/>
        </w:rPr>
      </w:pPr>
      <w:r>
        <w:rPr>
          <w:noProof/>
        </w:rPr>
        <w:drawing>
          <wp:inline distT="0" distB="0" distL="0" distR="0" wp14:anchorId="4B0B5A4C" wp14:editId="32598DC5">
            <wp:extent cx="5337175" cy="104775"/>
            <wp:effectExtent l="0" t="0" r="0" b="9525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09FC" w14:textId="5135D5B9" w:rsidR="007F722F" w:rsidRDefault="007F722F" w:rsidP="00285AD6">
      <w:pPr>
        <w:spacing w:after="0"/>
        <w:rPr>
          <w:rFonts w:ascii="Constantia" w:hAnsi="Constantia"/>
        </w:rPr>
      </w:pPr>
    </w:p>
    <w:p w14:paraId="1954F77F" w14:textId="7AE9A32E" w:rsidR="007F722F" w:rsidRDefault="003504AB" w:rsidP="00285AD6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Cliquer sur la flèche pour lancer le l’upload.</w:t>
      </w:r>
    </w:p>
    <w:p w14:paraId="7026165E" w14:textId="520C2DDC" w:rsidR="000D2531" w:rsidRDefault="000D2531" w:rsidP="000D2531">
      <w:pPr>
        <w:pStyle w:val="Paragraphedeliste"/>
        <w:numPr>
          <w:ilvl w:val="0"/>
          <w:numId w:val="7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Cliquer sur le bouton si cela est nécessaire. </w:t>
      </w:r>
    </w:p>
    <w:p w14:paraId="62EEE749" w14:textId="296E81EB" w:rsidR="000D2531" w:rsidRPr="000D2531" w:rsidRDefault="000D2531" w:rsidP="000D2531">
      <w:pPr>
        <w:pStyle w:val="Paragraphedeliste"/>
        <w:numPr>
          <w:ilvl w:val="0"/>
          <w:numId w:val="7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Une fois l’upload terminée, cliquez sur la prise nommée « Serial Monitor ».</w:t>
      </w:r>
      <w:r>
        <w:rPr>
          <w:noProof/>
        </w:rPr>
        <w:drawing>
          <wp:inline distT="0" distB="0" distL="0" distR="0" wp14:anchorId="5915FE5A" wp14:editId="2DD84CDE">
            <wp:extent cx="5337175" cy="1164590"/>
            <wp:effectExtent l="0" t="0" r="0" b="0"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0D45" w14:textId="2F564251" w:rsidR="007F722F" w:rsidRDefault="007F722F" w:rsidP="00285AD6">
      <w:pPr>
        <w:spacing w:after="0"/>
        <w:rPr>
          <w:rFonts w:ascii="Constantia" w:hAnsi="Constantia"/>
        </w:rPr>
      </w:pPr>
    </w:p>
    <w:p w14:paraId="5549F357" w14:textId="26B94CE7" w:rsidR="007F722F" w:rsidRDefault="00757EEF" w:rsidP="00757EEF">
      <w:pPr>
        <w:pStyle w:val="Paragraphedeliste"/>
        <w:numPr>
          <w:ilvl w:val="0"/>
          <w:numId w:val="7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Si un message comme celui-ci s’affiche, connectez vous sur le réseau wifi nommé SCA_ISME et une fenêtre s’ouvrira dans votre navigateur.</w:t>
      </w:r>
    </w:p>
    <w:p w14:paraId="1647C162" w14:textId="60578816" w:rsidR="00757EEF" w:rsidRPr="00757EEF" w:rsidRDefault="00757EEF" w:rsidP="00757EEF">
      <w:pPr>
        <w:pStyle w:val="Paragraphedeliste"/>
        <w:rPr>
          <w:rFonts w:ascii="Constantia" w:hAnsi="Constantia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40CD2B0" wp14:editId="65C9E45C">
            <wp:simplePos x="0" y="0"/>
            <wp:positionH relativeFrom="column">
              <wp:posOffset>2299189</wp:posOffset>
            </wp:positionH>
            <wp:positionV relativeFrom="paragraph">
              <wp:posOffset>49579</wp:posOffset>
            </wp:positionV>
            <wp:extent cx="1236345" cy="1349375"/>
            <wp:effectExtent l="0" t="0" r="1905" b="3175"/>
            <wp:wrapThrough wrapText="bothSides">
              <wp:wrapPolygon edited="0">
                <wp:start x="0" y="0"/>
                <wp:lineTo x="0" y="21346"/>
                <wp:lineTo x="21300" y="21346"/>
                <wp:lineTo x="21300" y="0"/>
                <wp:lineTo x="0" y="0"/>
              </wp:wrapPolygon>
            </wp:wrapThrough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0A788" w14:textId="1B9FE66C" w:rsidR="00757EEF" w:rsidRPr="00757EEF" w:rsidRDefault="00757EEF" w:rsidP="00757EEF">
      <w:pPr>
        <w:pStyle w:val="Paragraphedeliste"/>
        <w:numPr>
          <w:ilvl w:val="0"/>
          <w:numId w:val="7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Cliquez sur « Configure WIFI »</w:t>
      </w:r>
      <w:r w:rsidRPr="00757EEF">
        <w:rPr>
          <w:noProof/>
        </w:rPr>
        <w:t xml:space="preserve"> </w:t>
      </w:r>
    </w:p>
    <w:p w14:paraId="26AB8031" w14:textId="066FF099" w:rsidR="007F722F" w:rsidRDefault="007F722F" w:rsidP="00285AD6">
      <w:pPr>
        <w:spacing w:after="0"/>
        <w:rPr>
          <w:rFonts w:ascii="Constantia" w:hAnsi="Constantia"/>
        </w:rPr>
      </w:pPr>
    </w:p>
    <w:p w14:paraId="67BB36D9" w14:textId="37E8AC57" w:rsidR="007F722F" w:rsidRDefault="007F722F" w:rsidP="00285AD6">
      <w:pPr>
        <w:spacing w:after="0"/>
        <w:rPr>
          <w:rFonts w:ascii="Constantia" w:hAnsi="Constantia"/>
        </w:rPr>
      </w:pPr>
    </w:p>
    <w:p w14:paraId="2BAD2A6C" w14:textId="2D413C2A" w:rsidR="007F722F" w:rsidRDefault="007F722F" w:rsidP="00285AD6">
      <w:pPr>
        <w:spacing w:after="0"/>
        <w:rPr>
          <w:rFonts w:ascii="Constantia" w:hAnsi="Constantia"/>
        </w:rPr>
      </w:pPr>
    </w:p>
    <w:p w14:paraId="3AADE350" w14:textId="3BF6358D" w:rsidR="007F722F" w:rsidRDefault="007F722F" w:rsidP="00285AD6">
      <w:pPr>
        <w:spacing w:after="0"/>
        <w:rPr>
          <w:rFonts w:ascii="Constantia" w:hAnsi="Constantia"/>
        </w:rPr>
      </w:pPr>
    </w:p>
    <w:p w14:paraId="6F71329E" w14:textId="64AFD3C7" w:rsidR="007F722F" w:rsidRDefault="007F722F" w:rsidP="00285AD6">
      <w:pPr>
        <w:spacing w:after="0"/>
        <w:rPr>
          <w:rFonts w:ascii="Constantia" w:hAnsi="Constantia"/>
        </w:rPr>
      </w:pPr>
    </w:p>
    <w:p w14:paraId="485C6736" w14:textId="1BF06E5E" w:rsidR="007F722F" w:rsidRDefault="007F722F" w:rsidP="00285AD6">
      <w:pPr>
        <w:spacing w:after="0"/>
        <w:rPr>
          <w:rFonts w:ascii="Constantia" w:hAnsi="Constantia"/>
        </w:rPr>
      </w:pPr>
    </w:p>
    <w:p w14:paraId="71C6C744" w14:textId="0A54C546" w:rsidR="007F722F" w:rsidRDefault="00757EEF" w:rsidP="00757EEF">
      <w:pPr>
        <w:pStyle w:val="Paragraphedeliste"/>
        <w:numPr>
          <w:ilvl w:val="0"/>
          <w:numId w:val="7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lastRenderedPageBreak/>
        <w:t>Connectez vous au réseau wifi sur lequel vous vous trouviez en rentrant les identifiants pour s’y connecter et validez.</w:t>
      </w:r>
    </w:p>
    <w:p w14:paraId="7120B71D" w14:textId="32AF3F92" w:rsidR="00205D03" w:rsidRPr="00757EEF" w:rsidRDefault="00205D03" w:rsidP="00757EEF">
      <w:pPr>
        <w:pStyle w:val="Paragraphedeliste"/>
        <w:numPr>
          <w:ilvl w:val="0"/>
          <w:numId w:val="7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Il vous suffit d’appuyer une nouvelle fois sur le bouton « Serial Monitor » et tout devrait être foinctionnel.</w:t>
      </w:r>
    </w:p>
    <w:p w14:paraId="6EC85258" w14:textId="160BEE7C" w:rsidR="007F722F" w:rsidRDefault="007F722F" w:rsidP="00285AD6">
      <w:pPr>
        <w:spacing w:after="0"/>
        <w:rPr>
          <w:rFonts w:ascii="Constantia" w:hAnsi="Constantia"/>
        </w:rPr>
      </w:pPr>
    </w:p>
    <w:p w14:paraId="62C8CFE7" w14:textId="4CDCCE59" w:rsidR="007F722F" w:rsidRDefault="007F722F" w:rsidP="00285AD6">
      <w:pPr>
        <w:spacing w:after="0"/>
        <w:rPr>
          <w:rFonts w:ascii="Constantia" w:hAnsi="Constantia"/>
        </w:rPr>
      </w:pPr>
    </w:p>
    <w:p w14:paraId="4DE508B8" w14:textId="668C5342" w:rsidR="007F722F" w:rsidRDefault="007F722F" w:rsidP="00285AD6">
      <w:pPr>
        <w:spacing w:after="0"/>
        <w:rPr>
          <w:rFonts w:ascii="Constantia" w:hAnsi="Constantia"/>
        </w:rPr>
      </w:pPr>
    </w:p>
    <w:p w14:paraId="3062F1B4" w14:textId="5EDF615A" w:rsidR="007F722F" w:rsidRDefault="007F722F" w:rsidP="00285AD6">
      <w:pPr>
        <w:spacing w:after="0"/>
        <w:rPr>
          <w:rFonts w:ascii="Constantia" w:hAnsi="Constantia"/>
        </w:rPr>
      </w:pPr>
    </w:p>
    <w:p w14:paraId="3AA6A72B" w14:textId="2667DE8F" w:rsidR="007F722F" w:rsidRDefault="007F722F" w:rsidP="00285AD6">
      <w:pPr>
        <w:spacing w:after="0"/>
        <w:rPr>
          <w:rFonts w:ascii="Constantia" w:hAnsi="Constantia"/>
        </w:rPr>
      </w:pPr>
    </w:p>
    <w:p w14:paraId="79D1E7CA" w14:textId="04B63A68" w:rsidR="007F722F" w:rsidRDefault="007F722F" w:rsidP="00285AD6">
      <w:pPr>
        <w:spacing w:after="0"/>
        <w:rPr>
          <w:rFonts w:ascii="Constantia" w:hAnsi="Constantia"/>
        </w:rPr>
      </w:pPr>
    </w:p>
    <w:p w14:paraId="5DEB4B5F" w14:textId="26B76011" w:rsidR="007F722F" w:rsidRDefault="007F722F" w:rsidP="00285AD6">
      <w:pPr>
        <w:spacing w:after="0"/>
        <w:rPr>
          <w:rFonts w:ascii="Constantia" w:hAnsi="Constantia"/>
        </w:rPr>
      </w:pPr>
    </w:p>
    <w:p w14:paraId="63ED3CDF" w14:textId="1F4528E8" w:rsidR="007F722F" w:rsidRDefault="007F722F" w:rsidP="00285AD6">
      <w:pPr>
        <w:spacing w:after="0"/>
        <w:rPr>
          <w:rFonts w:ascii="Constantia" w:hAnsi="Constantia"/>
        </w:rPr>
      </w:pPr>
    </w:p>
    <w:p w14:paraId="3B3F035B" w14:textId="7B7080F0" w:rsidR="007F722F" w:rsidRDefault="007F722F" w:rsidP="00285AD6">
      <w:pPr>
        <w:spacing w:after="0"/>
        <w:rPr>
          <w:rFonts w:ascii="Constantia" w:hAnsi="Constantia"/>
        </w:rPr>
      </w:pPr>
    </w:p>
    <w:p w14:paraId="260F70F3" w14:textId="396CD433" w:rsidR="007F722F" w:rsidRDefault="007F722F" w:rsidP="00285AD6">
      <w:pPr>
        <w:spacing w:after="0"/>
        <w:rPr>
          <w:rFonts w:ascii="Constantia" w:hAnsi="Constantia"/>
        </w:rPr>
      </w:pPr>
    </w:p>
    <w:p w14:paraId="1F156BAA" w14:textId="13D02902" w:rsidR="007F722F" w:rsidRDefault="007F722F" w:rsidP="00285AD6">
      <w:pPr>
        <w:spacing w:after="0"/>
        <w:rPr>
          <w:rFonts w:ascii="Constantia" w:hAnsi="Constantia"/>
        </w:rPr>
      </w:pPr>
    </w:p>
    <w:p w14:paraId="33C1F9CF" w14:textId="33994A00" w:rsidR="007F722F" w:rsidRDefault="007F722F" w:rsidP="00285AD6">
      <w:pPr>
        <w:spacing w:after="0"/>
        <w:rPr>
          <w:rFonts w:ascii="Constantia" w:hAnsi="Constantia"/>
        </w:rPr>
      </w:pPr>
    </w:p>
    <w:p w14:paraId="1AB8A6A3" w14:textId="38DD7D61" w:rsidR="007F722F" w:rsidRDefault="007F722F" w:rsidP="00285AD6">
      <w:pPr>
        <w:spacing w:after="0"/>
        <w:rPr>
          <w:rFonts w:ascii="Constantia" w:hAnsi="Constantia"/>
        </w:rPr>
      </w:pPr>
    </w:p>
    <w:p w14:paraId="241FB4A0" w14:textId="6F61356A" w:rsidR="007F722F" w:rsidRDefault="007F722F" w:rsidP="00285AD6">
      <w:pPr>
        <w:spacing w:after="0"/>
        <w:rPr>
          <w:rFonts w:ascii="Constantia" w:hAnsi="Constantia"/>
        </w:rPr>
      </w:pPr>
    </w:p>
    <w:p w14:paraId="7F4B14CC" w14:textId="7E69C885" w:rsidR="007F722F" w:rsidRDefault="007F722F" w:rsidP="00285AD6">
      <w:pPr>
        <w:spacing w:after="0"/>
        <w:rPr>
          <w:rFonts w:ascii="Constantia" w:hAnsi="Constantia"/>
        </w:rPr>
      </w:pPr>
    </w:p>
    <w:p w14:paraId="3B3EA49B" w14:textId="6D3DA5BF" w:rsidR="007F722F" w:rsidRDefault="007F722F" w:rsidP="00285AD6">
      <w:pPr>
        <w:spacing w:after="0"/>
        <w:rPr>
          <w:rFonts w:ascii="Constantia" w:hAnsi="Constantia"/>
        </w:rPr>
      </w:pPr>
    </w:p>
    <w:p w14:paraId="710C8F9D" w14:textId="09EE645D" w:rsidR="007F722F" w:rsidRDefault="007F722F" w:rsidP="00285AD6">
      <w:pPr>
        <w:spacing w:after="0"/>
        <w:rPr>
          <w:rFonts w:ascii="Constantia" w:hAnsi="Constantia"/>
        </w:rPr>
      </w:pPr>
    </w:p>
    <w:p w14:paraId="198CEDAC" w14:textId="4E86A791" w:rsidR="007F722F" w:rsidRDefault="007F722F" w:rsidP="00285AD6">
      <w:pPr>
        <w:spacing w:after="0"/>
        <w:rPr>
          <w:rFonts w:ascii="Constantia" w:hAnsi="Constantia"/>
        </w:rPr>
      </w:pPr>
    </w:p>
    <w:p w14:paraId="1ED7357A" w14:textId="412B4DF4" w:rsidR="007F722F" w:rsidRDefault="007F722F" w:rsidP="00285AD6">
      <w:pPr>
        <w:spacing w:after="0"/>
        <w:rPr>
          <w:rFonts w:ascii="Constantia" w:hAnsi="Constantia"/>
        </w:rPr>
      </w:pPr>
    </w:p>
    <w:p w14:paraId="355A722B" w14:textId="69DA9E01" w:rsidR="007F722F" w:rsidRDefault="007F722F" w:rsidP="00285AD6">
      <w:pPr>
        <w:spacing w:after="0"/>
        <w:rPr>
          <w:rFonts w:ascii="Constantia" w:hAnsi="Constantia"/>
        </w:rPr>
      </w:pPr>
    </w:p>
    <w:p w14:paraId="02EC8A06" w14:textId="4777ACBF" w:rsidR="007F722F" w:rsidRDefault="007F722F" w:rsidP="00285AD6">
      <w:pPr>
        <w:spacing w:after="0"/>
        <w:rPr>
          <w:rFonts w:ascii="Constantia" w:hAnsi="Constantia"/>
        </w:rPr>
      </w:pPr>
    </w:p>
    <w:p w14:paraId="552AE771" w14:textId="69FDB28A" w:rsidR="007F722F" w:rsidRDefault="007F722F" w:rsidP="00285AD6">
      <w:pPr>
        <w:spacing w:after="0"/>
        <w:rPr>
          <w:rFonts w:ascii="Constantia" w:hAnsi="Constantia"/>
        </w:rPr>
      </w:pPr>
    </w:p>
    <w:p w14:paraId="44B745D4" w14:textId="45FEACDC" w:rsidR="007F722F" w:rsidRDefault="007F722F" w:rsidP="00285AD6">
      <w:pPr>
        <w:spacing w:after="0"/>
        <w:rPr>
          <w:rFonts w:ascii="Constantia" w:hAnsi="Constantia"/>
        </w:rPr>
      </w:pPr>
    </w:p>
    <w:p w14:paraId="563A3B67" w14:textId="1305C333" w:rsidR="007F722F" w:rsidRDefault="007F722F" w:rsidP="00285AD6">
      <w:pPr>
        <w:spacing w:after="0"/>
        <w:rPr>
          <w:rFonts w:ascii="Constantia" w:hAnsi="Constantia"/>
        </w:rPr>
      </w:pPr>
    </w:p>
    <w:p w14:paraId="5F1E3AC4" w14:textId="25C156BC" w:rsidR="007F722F" w:rsidRDefault="007F722F" w:rsidP="00285AD6">
      <w:pPr>
        <w:spacing w:after="0"/>
        <w:rPr>
          <w:rFonts w:ascii="Constantia" w:hAnsi="Constantia"/>
        </w:rPr>
      </w:pPr>
    </w:p>
    <w:p w14:paraId="0529227F" w14:textId="161D1E75" w:rsidR="007F722F" w:rsidRDefault="007F722F" w:rsidP="00285AD6">
      <w:pPr>
        <w:spacing w:after="0"/>
        <w:rPr>
          <w:rFonts w:ascii="Constantia" w:hAnsi="Constantia"/>
        </w:rPr>
      </w:pPr>
    </w:p>
    <w:p w14:paraId="76262A72" w14:textId="77777777" w:rsidR="007F722F" w:rsidRDefault="007F722F" w:rsidP="00285AD6">
      <w:pPr>
        <w:spacing w:after="0"/>
        <w:rPr>
          <w:rFonts w:ascii="Constantia" w:hAnsi="Constantia"/>
        </w:rPr>
      </w:pPr>
    </w:p>
    <w:p w14:paraId="5FC0E0D0" w14:textId="77777777" w:rsidR="006D6ACD" w:rsidRDefault="006D6ACD" w:rsidP="00285AD6">
      <w:pPr>
        <w:spacing w:after="0"/>
        <w:rPr>
          <w:rFonts w:ascii="Constantia" w:hAnsi="Constantia"/>
        </w:rPr>
      </w:pPr>
    </w:p>
    <w:p w14:paraId="3B8779F7" w14:textId="77777777" w:rsidR="006D6ACD" w:rsidRDefault="006D6ACD" w:rsidP="00285AD6">
      <w:pPr>
        <w:spacing w:after="0"/>
        <w:rPr>
          <w:rFonts w:ascii="Constantia" w:hAnsi="Constantia"/>
        </w:rPr>
      </w:pPr>
    </w:p>
    <w:p w14:paraId="681DA69C" w14:textId="77777777" w:rsidR="006D6ACD" w:rsidRDefault="006D6ACD" w:rsidP="00285AD6">
      <w:pPr>
        <w:spacing w:after="0"/>
        <w:rPr>
          <w:rFonts w:ascii="Constantia" w:hAnsi="Constantia"/>
        </w:rPr>
      </w:pPr>
    </w:p>
    <w:p w14:paraId="5949E6C1" w14:textId="77777777" w:rsidR="006D6ACD" w:rsidRDefault="006D6ACD" w:rsidP="00285AD6">
      <w:pPr>
        <w:spacing w:after="0"/>
        <w:rPr>
          <w:rFonts w:ascii="Constantia" w:hAnsi="Constantia"/>
        </w:rPr>
      </w:pPr>
    </w:p>
    <w:p w14:paraId="7297707B" w14:textId="77777777" w:rsidR="006D6ACD" w:rsidRDefault="006D6ACD" w:rsidP="00285AD6">
      <w:pPr>
        <w:spacing w:after="0"/>
        <w:rPr>
          <w:rFonts w:ascii="Constantia" w:hAnsi="Constantia"/>
        </w:rPr>
      </w:pPr>
    </w:p>
    <w:p w14:paraId="72DBBD4C" w14:textId="77777777" w:rsidR="006D6ACD" w:rsidRDefault="006D6ACD" w:rsidP="00285AD6">
      <w:pPr>
        <w:spacing w:after="0"/>
        <w:rPr>
          <w:rFonts w:ascii="Constantia" w:hAnsi="Constantia"/>
        </w:rPr>
      </w:pPr>
    </w:p>
    <w:p w14:paraId="7C7A0883" w14:textId="77777777" w:rsidR="006D6ACD" w:rsidRDefault="006D6ACD" w:rsidP="00285AD6">
      <w:pPr>
        <w:spacing w:after="0"/>
        <w:rPr>
          <w:rFonts w:ascii="Constantia" w:hAnsi="Constantia"/>
        </w:rPr>
      </w:pPr>
    </w:p>
    <w:p w14:paraId="193107AB" w14:textId="77777777" w:rsidR="006D6ACD" w:rsidRDefault="006D6ACD" w:rsidP="00285AD6">
      <w:pPr>
        <w:spacing w:after="0"/>
        <w:rPr>
          <w:rFonts w:ascii="Constantia" w:hAnsi="Constantia"/>
        </w:rPr>
      </w:pPr>
    </w:p>
    <w:p w14:paraId="38A2E502" w14:textId="70A586CB" w:rsidR="00285AD6" w:rsidRPr="004B46ED" w:rsidRDefault="00285AD6" w:rsidP="00285AD6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 </w:t>
      </w:r>
    </w:p>
    <w:sectPr w:rsidR="00285AD6" w:rsidRPr="004B46ED">
      <w:headerReference w:type="default" r:id="rId23"/>
      <w:footerReference w:type="default" r:id="rId24"/>
      <w:pgSz w:w="11907" w:h="16839"/>
      <w:pgMar w:top="1440" w:right="1751" w:bottom="1440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DEED4" w14:textId="77777777" w:rsidR="00D721CE" w:rsidRDefault="00D721CE">
      <w:pPr>
        <w:spacing w:after="0" w:line="240" w:lineRule="auto"/>
      </w:pPr>
      <w:r>
        <w:separator/>
      </w:r>
    </w:p>
  </w:endnote>
  <w:endnote w:type="continuationSeparator" w:id="0">
    <w:p w14:paraId="7EE85C4F" w14:textId="77777777" w:rsidR="00D721CE" w:rsidRDefault="00D72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0C186" w14:textId="77777777" w:rsidR="007D3DA8" w:rsidRDefault="00D721CE">
    <w:pPr>
      <w:pStyle w:val="Pieddepage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anchorId="07A2617F" wp14:editId="7B82F9E2">
              <wp:extent cx="91440" cy="91440"/>
              <wp:effectExtent l="19050" t="19050" r="22860" b="22860"/>
              <wp:docPr id="72" name="Ellips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2C9C1D0" id="Ellipse 1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03BCF" w14:textId="77777777" w:rsidR="00D721CE" w:rsidRDefault="00D721CE">
      <w:pPr>
        <w:spacing w:after="0" w:line="240" w:lineRule="auto"/>
      </w:pPr>
      <w:r>
        <w:separator/>
      </w:r>
    </w:p>
  </w:footnote>
  <w:footnote w:type="continuationSeparator" w:id="0">
    <w:p w14:paraId="3457D0A2" w14:textId="77777777" w:rsidR="00D721CE" w:rsidRDefault="00D72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37275" w14:textId="5B893092" w:rsidR="007D3DA8" w:rsidRDefault="00D721CE">
    <w:pPr>
      <w:pStyle w:val="En-tte"/>
    </w:pPr>
    <w:r>
      <w:ptab w:relativeTo="margin" w:alignment="right" w:leader="none"/>
    </w:r>
    <w:sdt>
      <w:sdtPr>
        <w:id w:val="80127134"/>
        <w:placeholder/>
        <w:dataBinding w:prefixMappings="xmlns:ns0='http://schemas.microsoft.com/office/2006/coverPageProps'" w:xpath="/ns0:CoverPageProperties[1]/ns0:PublishDate[1]" w:storeItemID="{55AF091B-3C7A-41E3-B477-F2FDAA23CFDA}"/>
        <w:date w:fullDate="2021-12-08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34313F">
          <w:t>08/12/2021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10412F" wp14:editId="2EA19373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Forme automatique 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7A977680" id="_x0000_t32" coordsize="21600,21600" o:spt="32" o:oned="t" path="m,l21600,21600e" filled="f">
              <v:path arrowok="t" fillok="f" o:connecttype="none"/>
              <o:lock v:ext="edit" shapetype="t"/>
            </v:shapetype>
            <v:shape id="Forme automatique 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 w15:restartNumberingAfterBreak="0">
    <w:nsid w:val="3D5A6FED"/>
    <w:multiLevelType w:val="hybridMultilevel"/>
    <w:tmpl w:val="E83CF912"/>
    <w:lvl w:ilvl="0" w:tplc="398639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5E"/>
    <w:rsid w:val="000D2531"/>
    <w:rsid w:val="000D77A9"/>
    <w:rsid w:val="00103321"/>
    <w:rsid w:val="001B7A81"/>
    <w:rsid w:val="00205D03"/>
    <w:rsid w:val="00285AD6"/>
    <w:rsid w:val="0034313F"/>
    <w:rsid w:val="003504AB"/>
    <w:rsid w:val="0036452A"/>
    <w:rsid w:val="003D2A44"/>
    <w:rsid w:val="003E4D0D"/>
    <w:rsid w:val="00470942"/>
    <w:rsid w:val="00474198"/>
    <w:rsid w:val="004B46ED"/>
    <w:rsid w:val="004C7A33"/>
    <w:rsid w:val="004D4972"/>
    <w:rsid w:val="004E4B65"/>
    <w:rsid w:val="005051C9"/>
    <w:rsid w:val="0055077C"/>
    <w:rsid w:val="00552EF7"/>
    <w:rsid w:val="005571C2"/>
    <w:rsid w:val="005B7D11"/>
    <w:rsid w:val="005D2F26"/>
    <w:rsid w:val="006934DA"/>
    <w:rsid w:val="006C2446"/>
    <w:rsid w:val="006C5A39"/>
    <w:rsid w:val="006D35E1"/>
    <w:rsid w:val="006D6ACD"/>
    <w:rsid w:val="00710D45"/>
    <w:rsid w:val="00757EEF"/>
    <w:rsid w:val="007871B9"/>
    <w:rsid w:val="00794397"/>
    <w:rsid w:val="007C51D9"/>
    <w:rsid w:val="007D3DA8"/>
    <w:rsid w:val="007F722F"/>
    <w:rsid w:val="008356C8"/>
    <w:rsid w:val="008457E9"/>
    <w:rsid w:val="00885AEA"/>
    <w:rsid w:val="008E022E"/>
    <w:rsid w:val="0090217E"/>
    <w:rsid w:val="00926077"/>
    <w:rsid w:val="00962A90"/>
    <w:rsid w:val="0097487D"/>
    <w:rsid w:val="0098530C"/>
    <w:rsid w:val="00BE51FB"/>
    <w:rsid w:val="00BF5CB5"/>
    <w:rsid w:val="00C12E87"/>
    <w:rsid w:val="00CB0E76"/>
    <w:rsid w:val="00CC195E"/>
    <w:rsid w:val="00D721CE"/>
    <w:rsid w:val="00E030F7"/>
    <w:rsid w:val="00EF6693"/>
    <w:rsid w:val="00F22724"/>
    <w:rsid w:val="00F61D7D"/>
    <w:rsid w:val="00FD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D36E75"/>
  <w15:docId w15:val="{6439F4B1-FD92-467B-BC73-9425841D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Accentuationintense">
    <w:name w:val="Intense Emphasis"/>
    <w:basedOn w:val="Policepardfau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lgre">
    <w:name w:val="Subtle Emphasis"/>
    <w:basedOn w:val="Policepardfaut"/>
    <w:uiPriority w:val="19"/>
    <w:qFormat/>
    <w:rPr>
      <w:i/>
      <w:color w:val="E65B01" w:themeColor="accent1" w:themeShade="BF"/>
    </w:rPr>
  </w:style>
  <w:style w:type="character" w:styleId="Rfrencelgre">
    <w:name w:val="Subtle Reference"/>
    <w:basedOn w:val="Policepardfaut"/>
    <w:uiPriority w:val="31"/>
    <w:qFormat/>
    <w:rPr>
      <w:rFonts w:cs="Times New Roman"/>
      <w:b/>
      <w:i/>
      <w:color w:val="3667C3" w:themeColor="accent2" w:themeShade="BF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6C2446"/>
    <w:rPr>
      <w:color w:val="D2611C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2446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FD4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PrformatHTMLCar">
    <w:name w:val="Préformaté HTML Car"/>
    <w:basedOn w:val="Policepardfaut"/>
    <w:link w:val="PrformatHTML"/>
    <w:uiPriority w:val="99"/>
    <w:rsid w:val="00FD40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3000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entin\AppData\Roaming\Microsoft\Templates\Rapport%20(Th&#232;me%20Or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FFDB6557B54B23848F545DDB59A8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A52BBE-2C84-47D9-B8CF-C75790819093}"/>
      </w:docPartPr>
      <w:docPartBody>
        <w:p w:rsidR="00000000" w:rsidRDefault="00716E15">
          <w:pPr>
            <w:pStyle w:val="A7FFDB6557B54B23848F545DDB59A8CC"/>
          </w:pPr>
          <w:r>
            <w:t>[Titre du document]</w:t>
          </w:r>
        </w:p>
      </w:docPartBody>
    </w:docPart>
    <w:docPart>
      <w:docPartPr>
        <w:name w:val="4983EA367BB847C0B0876F50D67A59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258491-96ED-468D-AE7A-CC8E0584E1E1}"/>
      </w:docPartPr>
      <w:docPartBody>
        <w:p w:rsidR="00000000" w:rsidRDefault="00716E15">
          <w:pPr>
            <w:pStyle w:val="4983EA367BB847C0B0876F50D67A596A"/>
          </w:pPr>
          <w:r>
            <w:t>[Sous-titre du document]</w:t>
          </w:r>
        </w:p>
      </w:docPartBody>
    </w:docPart>
    <w:docPart>
      <w:docPartPr>
        <w:name w:val="E59F5AF891B04B059A990D971A49BF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B19416-1F87-48E4-9D16-0D99670E65FD}"/>
      </w:docPartPr>
      <w:docPartBody>
        <w:p w:rsidR="00000000" w:rsidRDefault="00716E15">
          <w:pPr>
            <w:pStyle w:val="E59F5AF891B04B059A990D971A49BF39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</w:rPr>
            <w:t>[Titre du document]</w:t>
          </w:r>
        </w:p>
      </w:docPartBody>
    </w:docPart>
    <w:docPart>
      <w:docPartPr>
        <w:name w:val="3D7F6DDBFCAC43EF9EEE3D06484C50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E1E1F4-1909-4499-996E-A9D3A1B8E1F1}"/>
      </w:docPartPr>
      <w:docPartBody>
        <w:p w:rsidR="00000000" w:rsidRDefault="00716E15">
          <w:pPr>
            <w:pStyle w:val="3D7F6DDBFCAC43EF9EEE3D06484C5093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15"/>
    <w:rsid w:val="0071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7FFDB6557B54B23848F545DDB59A8CC">
    <w:name w:val="A7FFDB6557B54B23848F545DDB59A8CC"/>
  </w:style>
  <w:style w:type="paragraph" w:customStyle="1" w:styleId="4983EA367BB847C0B0876F50D67A596A">
    <w:name w:val="4983EA367BB847C0B0876F50D67A596A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paragraph" w:customStyle="1" w:styleId="747C09BDFDF143D4B927D2AC562B8D96">
    <w:name w:val="747C09BDFDF143D4B927D2AC562B8D96"/>
  </w:style>
  <w:style w:type="paragraph" w:customStyle="1" w:styleId="E59F5AF891B04B059A990D971A49BF39">
    <w:name w:val="E59F5AF891B04B059A990D971A49BF39"/>
  </w:style>
  <w:style w:type="paragraph" w:customStyle="1" w:styleId="3D7F6DDBFCAC43EF9EEE3D06484C5093">
    <w:name w:val="3D7F6DDBFCAC43EF9EEE3D06484C5093"/>
  </w:style>
  <w:style w:type="paragraph" w:customStyle="1" w:styleId="C8D33E6348174E4B8F9B2B6BD3DFA537">
    <w:name w:val="C8D33E6348174E4B8F9B2B6BD3DFA5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6d93d202-47fc-4405-873a-cab67cc5f1b2" xsi:nil="true"/>
    <TPExecutable xmlns="6d93d202-47fc-4405-873a-cab67cc5f1b2" xsi:nil="true"/>
    <DirectSourceMarket xmlns="6d93d202-47fc-4405-873a-cab67cc5f1b2">english</DirectSourceMarket>
    <SubmitterId xmlns="6d93d202-47fc-4405-873a-cab67cc5f1b2" xsi:nil="true"/>
    <AssetType xmlns="6d93d202-47fc-4405-873a-cab67cc5f1b2">TP</AssetType>
    <Milestone xmlns="6d93d202-47fc-4405-873a-cab67cc5f1b2" xsi:nil="true"/>
    <OriginAsset xmlns="6d93d202-47fc-4405-873a-cab67cc5f1b2" xsi:nil="true"/>
    <TPComponent xmlns="6d93d202-47fc-4405-873a-cab67cc5f1b2">WordFiles</TPComponent>
    <AssetId xmlns="6d93d202-47fc-4405-873a-cab67cc5f1b2">TP101773128</AssetId>
    <TPFriendlyName xmlns="6d93d202-47fc-4405-873a-cab67cc5f1b2">OrielReport</TPFriendlyName>
    <SourceTitle xmlns="6d93d202-47fc-4405-873a-cab67cc5f1b2" xsi:nil="true"/>
    <TPApplication xmlns="6d93d202-47fc-4405-873a-cab67cc5f1b2">Word</TPApplication>
    <TPLaunchHelpLink xmlns="6d93d202-47fc-4405-873a-cab67cc5f1b2" xsi:nil="true"/>
    <OpenTemplate xmlns="6d93d202-47fc-4405-873a-cab67cc5f1b2">true</OpenTemplate>
    <PlannedPubDate xmlns="6d93d202-47fc-4405-873a-cab67cc5f1b2">2009-08-22T06:45:00+00:00</PlannedPubDate>
    <CrawlForDependencies xmlns="6d93d202-47fc-4405-873a-cab67cc5f1b2">false</CrawlForDependencies>
    <TrustLevel xmlns="6d93d202-47fc-4405-873a-cab67cc5f1b2">1 Microsoft Managed Content</TrustLevel>
    <PublishStatusLookup xmlns="6d93d202-47fc-4405-873a-cab67cc5f1b2">
      <Value>321431</Value>
      <Value>457954</Value>
    </PublishStatusLookup>
    <TemplateTemplateType xmlns="6d93d202-47fc-4405-873a-cab67cc5f1b2">Word Document Template</TemplateTemplateType>
    <TPNamespace xmlns="6d93d202-47fc-4405-873a-cab67cc5f1b2">WINWORD</TPNamespace>
    <Providers xmlns="6d93d202-47fc-4405-873a-cab67cc5f1b2" xsi:nil="true"/>
    <Markets xmlns="6d93d202-47fc-4405-873a-cab67cc5f1b2"/>
    <OriginalSourceMarket xmlns="6d93d202-47fc-4405-873a-cab67cc5f1b2">english</OriginalSourceMarket>
    <TPInstallLocation xmlns="6d93d202-47fc-4405-873a-cab67cc5f1b2">{My Templates}</TPInstallLocation>
    <TPAppVersion xmlns="6d93d202-47fc-4405-873a-cab67cc5f1b2">14</TPAppVersion>
    <TPCommandLine xmlns="6d93d202-47fc-4405-873a-cab67cc5f1b2">{WD} /f {FilePath}</TPCommandLine>
    <APAuthor xmlns="6d93d202-47fc-4405-873a-cab67cc5f1b2">
      <UserInfo>
        <DisplayName/>
        <AccountId>1073741823</AccountId>
        <AccountType/>
      </UserInfo>
    </APAuthor>
    <EditorialStatus xmlns="6d93d202-47fc-4405-873a-cab67cc5f1b2" xsi:nil="true"/>
    <PublishTargets xmlns="6d93d202-47fc-4405-873a-cab67cc5f1b2">OfficeOnline</PublishTargets>
    <TPLaunchHelpLinkType xmlns="6d93d202-47fc-4405-873a-cab67cc5f1b2">Template</TPLaunchHelpLinkType>
    <TPClientViewer xmlns="6d93d202-47fc-4405-873a-cab67cc5f1b2">Microsoft Office Word</TPClientViewer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 xsi:nil="true"/>
    <Downloads xmlns="6d93d202-47fc-4405-873a-cab67cc5f1b2">0</Downloads>
    <AcquiredFrom xmlns="6d93d202-47fc-4405-873a-cab67cc5f1b2" xsi:nil="true"/>
    <IsSearchable xmlns="6d93d202-47fc-4405-873a-cab67cc5f1b2">false</IsSearchable>
    <ThumbnailAssetId xmlns="6d93d202-47fc-4405-873a-cab67cc5f1b2" xsi:nil="true"/>
    <MarketSpecific xmlns="6d93d202-47fc-4405-873a-cab67cc5f1b2" xsi:nil="true"/>
    <MachineTranslated xmlns="6d93d202-47fc-4405-873a-cab67cc5f1b2">false</MachineTranslated>
    <ArtSampleDocs xmlns="6d93d202-47fc-4405-873a-cab67cc5f1b2" xsi:nil="true"/>
    <ApprovalLog xmlns="6d93d202-47fc-4405-873a-cab67cc5f1b2" xsi:nil="true"/>
    <ApprovalStatus xmlns="6d93d202-47fc-4405-873a-cab67cc5f1b2">InProgress</ApprovalStatus>
    <LastHandOff xmlns="6d93d202-47fc-4405-873a-cab67cc5f1b2" xsi:nil="true"/>
    <BusinessGroup xmlns="6d93d202-47fc-4405-873a-cab67cc5f1b2" xsi:nil="true"/>
    <VoteCount xmlns="6d93d202-47fc-4405-873a-cab67cc5f1b2" xsi:nil="true"/>
    <UACurrentWords xmlns="6d93d202-47fc-4405-873a-cab67cc5f1b2" xsi:nil="true"/>
    <Manager xmlns="6d93d202-47fc-4405-873a-cab67cc5f1b2" xsi:nil="true"/>
    <NumericId xmlns="6d93d202-47fc-4405-873a-cab67cc5f1b2" xsi:nil="true"/>
    <Component xmlns="64acb2c5-0a2b-4bda-bd34-58e36cbb80d2" xsi:nil="true"/>
    <HandoffToMSDN xmlns="6d93d202-47fc-4405-873a-cab67cc5f1b2" xsi:nil="true"/>
    <UALocComments xmlns="6d93d202-47fc-4405-873a-cab67cc5f1b2" xsi:nil="true"/>
    <UALocRecommendation xmlns="6d93d202-47fc-4405-873a-cab67cc5f1b2">Localize</UALocRecommendation>
    <AssetStart xmlns="6d93d202-47fc-4405-873a-cab67cc5f1b2">2010-07-09T13:35:11+00:00</AssetStart>
    <LastModifiedDateTime xmlns="6d93d202-47fc-4405-873a-cab67cc5f1b2" xsi:nil="true"/>
    <LastPublishResultLookup xmlns="6d93d202-47fc-4405-873a-cab67cc5f1b2" xsi:nil="true"/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2100-01-01T00:00:00+00:00</AssetExpire>
    <IntlLangReviewDate xmlns="6d93d202-47fc-4405-873a-cab67cc5f1b2" xsi:nil="true"/>
    <IntlLangReview xmlns="6d93d202-47fc-4405-873a-cab67cc5f1b2" xsi:nil="true"/>
    <OOCacheId xmlns="6d93d202-47fc-4405-873a-cab67cc5f1b2" xsi:nil="true"/>
    <PolicheckWords xmlns="6d93d202-47fc-4405-873a-cab67cc5f1b2" xsi:nil="true"/>
    <CSXSubmissionMarket xmlns="6d93d202-47fc-4405-873a-cab67cc5f1b2" xsi:nil="true"/>
    <FriendlyTitle xmlns="6d93d202-47fc-4405-873a-cab67cc5f1b2" xsi:nil="true"/>
    <TimesCloned xmlns="6d93d202-47fc-4405-873a-cab67cc5f1b2" xsi:nil="true"/>
    <ClipArtFilename xmlns="6d93d202-47fc-4405-873a-cab67cc5f1b2" xsi:nil="true"/>
    <APDescription xmlns="6d93d202-47fc-4405-873a-cab67cc5f1b2" xsi:nil="true"/>
    <PrimaryImageGen xmlns="6d93d202-47fc-4405-873a-cab67cc5f1b2">false</PrimaryImageGen>
    <ContentItem xmlns="6d93d202-47fc-4405-873a-cab67cc5f1b2" xsi:nil="true"/>
    <BugNumber xmlns="6d93d202-47fc-4405-873a-cab67cc5f1b2" xsi:nil="true"/>
    <LegacyData xmlns="6d93d202-47fc-4405-873a-cab67cc5f1b2" xsi:nil="true"/>
    <Description0 xmlns="64acb2c5-0a2b-4bda-bd34-58e36cbb80d2" xsi:nil="true"/>
    <IntlLangReviewer xmlns="6d93d202-47fc-4405-873a-cab67cc5f1b2" xsi:nil="true"/>
    <IntlLocPriority xmlns="6d93d202-47fc-4405-873a-cab67cc5f1b2" xsi:nil="true"/>
    <Provider xmlns="6d93d202-47fc-4405-873a-cab67cc5f1b2" xsi:nil="true"/>
    <CSXSubmissionDate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OutputCachingOn xmlns="6d93d202-47fc-4405-873a-cab67cc5f1b2">false</OutputCachingOn>
    <ParentAssetId xmlns="6d93d202-47fc-4405-873a-cab67cc5f1b2" xsi:nil="true"/>
    <BlockPublish xmlns="6d93d202-47fc-4405-873a-cab67cc5f1b2" xsi:nil="true"/>
    <LocManualTestRequired xmlns="6d93d202-47fc-4405-873a-cab67cc5f1b2" xsi:nil="true"/>
    <LocalizationTagsTaxHTField0 xmlns="6d93d202-47fc-4405-873a-cab67cc5f1b2">
      <Terms xmlns="http://schemas.microsoft.com/office/infopath/2007/PartnerControls"/>
    </LocalizationTagsTaxHTField0>
    <CampaignTagsTaxHTField0 xmlns="6d93d202-47fc-4405-873a-cab67cc5f1b2">
      <Terms xmlns="http://schemas.microsoft.com/office/infopath/2007/PartnerControls"/>
    </CampaignTagsTaxHTField0>
    <LocLastLocAttemptVersionLookup xmlns="6d93d202-47fc-4405-873a-cab67cc5f1b2">146496</LocLastLocAttemptVersionLookup>
    <InternalTagsTaxHTField0 xmlns="6d93d202-47fc-4405-873a-cab67cc5f1b2">
      <Terms xmlns="http://schemas.microsoft.com/office/infopath/2007/PartnerControls"/>
    </InternalTagsTaxHTField0>
    <LocProcessedForMarketsLookup xmlns="6d93d202-47fc-4405-873a-cab67cc5f1b2" xsi:nil="true"/>
    <LocRecommendedHandoff xmlns="6d93d202-47fc-4405-873a-cab67cc5f1b2" xsi:nil="true"/>
    <LocOverallPreviewStatusLookup xmlns="6d93d202-47fc-4405-873a-cab67cc5f1b2" xsi:nil="true"/>
    <LocOverallPublishStatusLookup xmlns="6d93d202-47fc-4405-873a-cab67cc5f1b2" xsi:nil="true"/>
    <LocProcessedForHandoffsLookup xmlns="6d93d202-47fc-4405-873a-cab67cc5f1b2" xsi:nil="true"/>
    <LocLastLocAttemptVersionTypeLookup xmlns="6d93d202-47fc-4405-873a-cab67cc5f1b2" xsi:nil="true"/>
    <LocOverallHandbackStatusLookup xmlns="6d93d202-47fc-4405-873a-cab67cc5f1b2" xsi:nil="true"/>
    <LocComments xmlns="6d93d202-47fc-4405-873a-cab67cc5f1b2" xsi:nil="true"/>
    <TaxCatchAll xmlns="6d93d202-47fc-4405-873a-cab67cc5f1b2"/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FeatureTagsTaxHTField0 xmlns="6d93d202-47fc-4405-873a-cab67cc5f1b2">
      <Terms xmlns="http://schemas.microsoft.com/office/infopath/2007/PartnerControls"/>
    </FeatureTagsTaxHTField0>
    <LocOverallLocStatusLookup xmlns="6d93d202-47fc-4405-873a-cab67cc5f1b2" xsi:nil="true"/>
    <LocPublishedLinkedAssetsLookup xmlns="6d93d202-47fc-4405-873a-cab67cc5f1b2" xsi:nil="true"/>
    <LocNewPublishedVersionLookup xmlns="6d93d202-47fc-4405-873a-cab67cc5f1b2" xsi:nil="true"/>
    <LocPublishedDependentAssetsLookup xmlns="6d93d202-47fc-4405-873a-cab67cc5f1b2" xsi:nil="true"/>
    <OriginalRelease xmlns="6d93d202-47fc-4405-873a-cab67cc5f1b2">14</OriginalRelease>
    <LocMarketGroupTiers2 xmlns="6d93d202-47fc-4405-873a-cab67cc5f1b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overPageProperties xmlns="http://schemas.microsoft.com/office/2006/coverPageProps">
  <PublishDate>2021-12-08T00:00:00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60260F2F-6D0C-476D-870F-94AC40ADE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8EB408-4917-4E6E-BD41-070876764A27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6FED80B8-254D-4923-B229-FA41668751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Oriel)</Template>
  <TotalTime>124</TotalTime>
  <Pages>5</Pages>
  <Words>591</Words>
  <Characters>3256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OBJETS CONNECTÉS</vt:lpstr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OBJETS CONNECTÉS</dc:title>
  <dc:subject>Document de mise en service</dc:subject>
  <dc:creator>x drake guillou</dc:creator>
  <cp:lastModifiedBy>x drake guillou</cp:lastModifiedBy>
  <cp:revision>42</cp:revision>
  <dcterms:created xsi:type="dcterms:W3CDTF">2021-12-06T22:19:00Z</dcterms:created>
  <dcterms:modified xsi:type="dcterms:W3CDTF">2021-12-07T00:25:00Z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  <property fmtid="{D5CDD505-2E9C-101B-9397-08002B2CF9AE}" pid="3" name="APTrustLevel">
    <vt:r8>1</vt:r8>
  </property>
</Properties>
</file>