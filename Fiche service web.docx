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7AF7" w14:textId="4084A5AF" w:rsidR="000E2341" w:rsidRPr="00B31CAE" w:rsidRDefault="00474CBA">
      <w:pPr>
        <w:rPr>
          <w:rFonts w:ascii="Constantia" w:hAnsi="Constantia"/>
          <w:i/>
          <w:iCs/>
          <w:color w:val="575F6D" w:themeColor="text2"/>
          <w:spacing w:val="5"/>
          <w:sz w:val="24"/>
          <w:szCs w:val="24"/>
        </w:rPr>
      </w:pPr>
      <w:r w:rsidRPr="00B31CAE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8ED0D40" wp14:editId="2212769B">
            <wp:simplePos x="0" y="0"/>
            <wp:positionH relativeFrom="column">
              <wp:posOffset>-677545</wp:posOffset>
            </wp:positionH>
            <wp:positionV relativeFrom="paragraph">
              <wp:posOffset>2945130</wp:posOffset>
            </wp:positionV>
            <wp:extent cx="4895215" cy="3670935"/>
            <wp:effectExtent l="0" t="0" r="635" b="5715"/>
            <wp:wrapThrough wrapText="bothSides">
              <wp:wrapPolygon edited="0">
                <wp:start x="336" y="0"/>
                <wp:lineTo x="0" y="224"/>
                <wp:lineTo x="0" y="21409"/>
                <wp:lineTo x="336" y="21522"/>
                <wp:lineTo x="21183" y="21522"/>
                <wp:lineTo x="21519" y="21409"/>
                <wp:lineTo x="21519" y="224"/>
                <wp:lineTo x="21183" y="0"/>
                <wp:lineTo x="336" y="0"/>
              </wp:wrapPolygon>
            </wp:wrapThrough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67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CAE">
        <w:rPr>
          <w:rFonts w:ascii="Constantia" w:hAnsi="Constantia"/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01C3CC4" wp14:editId="29C7B146">
                <wp:simplePos x="0" y="0"/>
                <wp:positionH relativeFrom="margin">
                  <wp:posOffset>121920</wp:posOffset>
                </wp:positionH>
                <wp:positionV relativeFrom="page">
                  <wp:posOffset>1684020</wp:posOffset>
                </wp:positionV>
                <wp:extent cx="4663440" cy="3101340"/>
                <wp:effectExtent l="0" t="0" r="0" b="381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310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0807C" w14:textId="665D3932" w:rsidR="000E2341" w:rsidRDefault="00D16566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4CFB0BDA9A024B4999A564837D1B218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F55EB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OBJETS CONNECTÉS</w:t>
                                </w:r>
                              </w:sdtContent>
                            </w:sdt>
                          </w:p>
                          <w:p w14:paraId="27620814" w14:textId="018BA873" w:rsidR="000E2341" w:rsidRPr="003E54AB" w:rsidRDefault="00D1656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39A8336ACEDA4551A1FF7F3511D612B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4CBA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Documentation du Service Web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C3CC4" id="Rectangle 89" o:spid="_x0000_s1026" style="position:absolute;margin-left:9.6pt;margin-top:132.6pt;width:367.2pt;height:244.2pt;z-index:25167257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" o:allowincell="f" filled="f" stroked="f">
                <v:textbox>
                  <w:txbxContent>
                    <w:p w14:paraId="0460807C" w14:textId="665D3932" w:rsidR="000E2341" w:rsidRDefault="00D16566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4CFB0BDA9A024B4999A564837D1B218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5F55EB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OBJETS CONNECTÉS</w:t>
                          </w:r>
                        </w:sdtContent>
                      </w:sdt>
                    </w:p>
                    <w:p w14:paraId="27620814" w14:textId="018BA873" w:rsidR="000E2341" w:rsidRPr="003E54AB" w:rsidRDefault="00D1656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39A8336ACEDA4551A1FF7F3511D612B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74CBA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Documentation du Service Web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rFonts w:ascii="Constantia" w:hAnsi="Constantia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D16566" w:rsidRPr="00B31CAE">
            <w:rPr>
              <w:rFonts w:ascii="Constantia" w:hAnsi="Constantia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B76C29C" wp14:editId="537B8CF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FAB96B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D16566" w:rsidRPr="00B31CAE">
            <w:rPr>
              <w:rFonts w:ascii="Constantia" w:hAnsi="Constantia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31213F5C" wp14:editId="638869A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B8FA3" w14:textId="50EC02CE" w:rsidR="000E2341" w:rsidRDefault="00D1656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7F1FA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GUILLOU Quentin </w:t>
                                    </w:r>
                                    <w:r w:rsidR="008578B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– LECOMTE Guillaume</w:t>
                                    </w:r>
                                  </w:sdtContent>
                                </w:sdt>
                              </w:p>
                              <w:p w14:paraId="32D21916" w14:textId="2BF7CFB2" w:rsidR="000E2341" w:rsidRDefault="00D1656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504B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08/12/2021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213F5C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094B8FA3" w14:textId="50EC02CE" w:rsidR="000E2341" w:rsidRDefault="00D16566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7F1FA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GUILLOU Quentin </w:t>
                              </w:r>
                              <w:r w:rsidR="008578B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– LECOMTE Guillaume</w:t>
                              </w:r>
                            </w:sdtContent>
                          </w:sdt>
                        </w:p>
                        <w:p w14:paraId="32D21916" w14:textId="2BF7CFB2" w:rsidR="000E2341" w:rsidRDefault="00D16566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04B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08/12/2021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16566" w:rsidRPr="00B31CAE">
            <w:rPr>
              <w:rFonts w:ascii="Constantia" w:hAnsi="Constantia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2D693411" w14:textId="328AD139" w:rsidR="000E2341" w:rsidRPr="00B31CAE" w:rsidRDefault="00D16566">
      <w:pPr>
        <w:pStyle w:val="Titre"/>
        <w:rPr>
          <w:rFonts w:ascii="Constantia" w:hAnsi="Constantia"/>
          <w:szCs w:val="52"/>
        </w:rPr>
      </w:pPr>
      <w:sdt>
        <w:sdtPr>
          <w:rPr>
            <w:rFonts w:ascii="Constantia" w:eastAsiaTheme="minorEastAsia" w:hAnsi="Constantia"/>
            <w:smallCaps w:val="0"/>
            <w:spacing w:val="0"/>
          </w:rPr>
          <w:id w:val="221498486"/>
          <w:placeholder>
            <w:docPart w:val="5742688AEBF245F7954D4424D3EF28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55EB">
            <w:rPr>
              <w:rFonts w:ascii="Constantia" w:eastAsiaTheme="minorEastAsia" w:hAnsi="Constantia"/>
              <w:smallCaps w:val="0"/>
              <w:spacing w:val="0"/>
            </w:rPr>
            <w:t>OBJETS CONNECTÉS</w:t>
          </w:r>
        </w:sdtContent>
      </w:sdt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3497B6B" wp14:editId="35106C3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8D079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2158574" wp14:editId="1EAD987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359A0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4BE1713" wp14:editId="0B87D6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26FDF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5320386" wp14:editId="1ABE1C1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C61D4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A47CA11" wp14:editId="7F1F946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0C512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98C8C3A" wp14:editId="1FEC8D6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80F66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0FA47EB" wp14:editId="2CA5DA7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AA2B4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BBB843" wp14:editId="4998CD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6C211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61B8425" wp14:editId="68A937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48DF5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B14BEE" wp14:editId="32BAC66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C8E89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90D58" wp14:editId="6D61B2D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6E423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170C6B" wp14:editId="074439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0CF88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8E653" wp14:editId="5658DAF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83DE3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D5F7C6" wp14:editId="108F34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76F99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EE6BAC" wp14:editId="35A57DD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C9440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D8E76A" wp14:editId="2432863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7C3A5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544C2B" wp14:editId="59FAD3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9246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808EB8" wp14:editId="0CEFE44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BB58B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14B9C0" wp14:editId="3826EBA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CD6E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2BCEB2" wp14:editId="53A558C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0D4AB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B31CAE">
        <w:rPr>
          <w:rFonts w:ascii="Constantia" w:hAnsi="Constantia"/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4AD901" wp14:editId="1773BCA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6BFD9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37FF3DF4" w14:textId="51443543" w:rsidR="000E2341" w:rsidRPr="00B31CAE" w:rsidRDefault="00D16566">
      <w:pPr>
        <w:pStyle w:val="Sous-titre"/>
        <w:rPr>
          <w:rFonts w:ascii="Constantia" w:hAnsi="Constantia"/>
        </w:rPr>
      </w:pPr>
      <w:sdt>
        <w:sdtPr>
          <w:rPr>
            <w:rFonts w:ascii="Constantia" w:hAnsi="Constantia"/>
            <w:sz w:val="28"/>
            <w:szCs w:val="28"/>
          </w:rPr>
          <w:id w:val="221498499"/>
          <w:placeholder>
            <w:docPart w:val="91EA8DF002CB4B6FA319844EA16594F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74CBA" w:rsidRPr="00104DB7">
            <w:rPr>
              <w:rFonts w:ascii="Constantia" w:hAnsi="Constantia"/>
              <w:sz w:val="28"/>
              <w:szCs w:val="28"/>
            </w:rPr>
            <w:t>Documentation du Service Web</w:t>
          </w:r>
        </w:sdtContent>
      </w:sdt>
      <w:r w:rsidRPr="00B31CAE">
        <w:rPr>
          <w:rFonts w:ascii="Constantia" w:hAnsi="Constantia"/>
        </w:rPr>
        <w:t xml:space="preserve"> </w:t>
      </w:r>
    </w:p>
    <w:p w14:paraId="77A18BA2" w14:textId="40BC2FE5" w:rsidR="000E2341" w:rsidRPr="00B31CAE" w:rsidRDefault="000E2341" w:rsidP="00B31CAE">
      <w:pPr>
        <w:rPr>
          <w:rFonts w:ascii="Constantia" w:hAnsi="Constantia"/>
        </w:rPr>
      </w:pPr>
    </w:p>
    <w:p w14:paraId="0E8634E4" w14:textId="19AE0CA3" w:rsidR="00B31CAE" w:rsidRPr="00D23483" w:rsidRDefault="00104DB7" w:rsidP="00D23483">
      <w:pPr>
        <w:spacing w:after="0"/>
        <w:rPr>
          <w:rFonts w:ascii="Constantia" w:hAnsi="Constantia"/>
          <w:b/>
          <w:bCs/>
          <w:color w:val="FE8637" w:themeColor="accent1"/>
          <w:sz w:val="26"/>
          <w:szCs w:val="26"/>
        </w:rPr>
      </w:pPr>
      <w:r w:rsidRPr="00D23483">
        <w:rPr>
          <w:rFonts w:ascii="Constantia" w:hAnsi="Constantia"/>
          <w:b/>
          <w:bCs/>
          <w:color w:val="FE8637" w:themeColor="accent1"/>
          <w:sz w:val="26"/>
          <w:szCs w:val="26"/>
        </w:rPr>
        <w:t>Fonction</w:t>
      </w:r>
      <w:r w:rsidR="006A78C4" w:rsidRPr="00D23483">
        <w:rPr>
          <w:rFonts w:ascii="Constantia" w:hAnsi="Constantia"/>
          <w:b/>
          <w:bCs/>
          <w:color w:val="FE8637" w:themeColor="accent1"/>
          <w:sz w:val="26"/>
          <w:szCs w:val="26"/>
        </w:rPr>
        <w:t> : Obtenir tous les arbres</w:t>
      </w:r>
    </w:p>
    <w:p w14:paraId="452797AA" w14:textId="6E0C6449" w:rsidR="00D23483" w:rsidRDefault="00D23483" w:rsidP="00D23483">
      <w:pPr>
        <w:spacing w:after="0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>Méthode : GET</w:t>
      </w:r>
    </w:p>
    <w:p w14:paraId="0CF057D4" w14:textId="2196E66D" w:rsidR="00D23483" w:rsidRDefault="00D23483" w:rsidP="00D23483">
      <w:pPr>
        <w:spacing w:after="0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>URL / lien : « /get_all_arbre</w:t>
      </w:r>
      <w:r w:rsidR="009B6670">
        <w:rPr>
          <w:rFonts w:ascii="Constantia" w:hAnsi="Constantia"/>
          <w:sz w:val="26"/>
          <w:szCs w:val="26"/>
        </w:rPr>
        <w:t> »</w:t>
      </w:r>
    </w:p>
    <w:p w14:paraId="414DC002" w14:textId="694A6644" w:rsidR="00D23483" w:rsidRDefault="00D23483" w:rsidP="00D23483">
      <w:pPr>
        <w:spacing w:after="0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>Statut : 200 ok</w:t>
      </w:r>
    </w:p>
    <w:p w14:paraId="66422A73" w14:textId="6D64F96A" w:rsidR="00D23483" w:rsidRDefault="00D23483" w:rsidP="00D23483">
      <w:pPr>
        <w:spacing w:after="0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 xml:space="preserve">Réponse : </w:t>
      </w:r>
    </w:p>
    <w:p w14:paraId="48542DA7" w14:textId="65F39CD8" w:rsidR="009C0431" w:rsidRPr="009C0431" w:rsidRDefault="009C0431" w:rsidP="009C0431">
      <w:pPr>
        <w:pStyle w:val="PrformatHTML"/>
        <w:shd w:val="clear" w:color="auto" w:fill="FFFFFF"/>
        <w:rPr>
          <w:rFonts w:ascii="Constantia" w:hAnsi="Constantia"/>
          <w:color w:val="212529"/>
        </w:rPr>
      </w:pPr>
      <w:r>
        <w:rPr>
          <w:rFonts w:ascii="Constantia" w:hAnsi="Constantia"/>
          <w:sz w:val="26"/>
          <w:szCs w:val="26"/>
        </w:rPr>
        <w:tab/>
      </w:r>
      <w:r w:rsidRPr="000A5A79">
        <w:rPr>
          <w:rFonts w:ascii="Constantia" w:hAnsi="Constantia"/>
          <w:color w:val="212529"/>
        </w:rPr>
        <w:t>{"</w:t>
      </w:r>
      <w:r w:rsidR="000A5A79" w:rsidRPr="000A5A79">
        <w:rPr>
          <w:rFonts w:ascii="Constantia" w:hAnsi="Constantia"/>
          <w:color w:val="212529"/>
        </w:rPr>
        <w:t>Sapin</w:t>
      </w:r>
      <w:r w:rsidRPr="000A5A79">
        <w:rPr>
          <w:rFonts w:ascii="Constantia" w:hAnsi="Constantia"/>
          <w:color w:val="212529"/>
        </w:rPr>
        <w:t>" : {"</w:t>
      </w:r>
      <w:r w:rsidR="000A5A79" w:rsidRPr="000A5A79">
        <w:rPr>
          <w:rFonts w:ascii="Constantia" w:hAnsi="Constantia"/>
          <w:color w:val="212529"/>
        </w:rPr>
        <w:t>NomBois</w:t>
      </w:r>
      <w:r w:rsidRPr="000A5A79">
        <w:rPr>
          <w:rFonts w:ascii="Constantia" w:hAnsi="Constantia"/>
          <w:color w:val="212529"/>
        </w:rPr>
        <w:t>" : "</w:t>
      </w:r>
      <w:r w:rsidR="000A5A79" w:rsidRPr="000A5A79">
        <w:rPr>
          <w:rFonts w:ascii="Constantia" w:hAnsi="Constantia"/>
          <w:color w:val="212529"/>
        </w:rPr>
        <w:t>Sapin</w:t>
      </w:r>
      <w:r w:rsidRPr="000A5A79">
        <w:rPr>
          <w:rFonts w:ascii="Constantia" w:hAnsi="Constantia"/>
          <w:color w:val="212529"/>
        </w:rPr>
        <w:t>",</w:t>
      </w:r>
      <w:r w:rsidRPr="009C0431">
        <w:rPr>
          <w:rFonts w:ascii="Constantia" w:hAnsi="Constantia"/>
          <w:color w:val="212529"/>
        </w:rPr>
        <w:t>"</w:t>
      </w:r>
      <w:r w:rsidR="000A5A79" w:rsidRPr="000A5A79">
        <w:rPr>
          <w:rFonts w:ascii="Constantia" w:hAnsi="Constantia"/>
          <w:color w:val="212529"/>
        </w:rPr>
        <w:t>TypeBois</w:t>
      </w:r>
      <w:r w:rsidRPr="009C0431">
        <w:rPr>
          <w:rFonts w:ascii="Constantia" w:hAnsi="Constantia"/>
          <w:color w:val="212529"/>
        </w:rPr>
        <w:t>" : "</w:t>
      </w:r>
      <w:r w:rsidR="000A5A79" w:rsidRPr="000A5A79">
        <w:rPr>
          <w:rFonts w:ascii="Constantia" w:hAnsi="Constantia"/>
          <w:color w:val="212529"/>
        </w:rPr>
        <w:t>D</w:t>
      </w:r>
      <w:r w:rsidRPr="009C0431">
        <w:rPr>
          <w:rFonts w:ascii="Constantia" w:hAnsi="Constantia"/>
          <w:color w:val="212529"/>
        </w:rPr>
        <w:t>ur",</w:t>
      </w:r>
      <w:r w:rsidR="00E73D49" w:rsidRPr="009C0431">
        <w:rPr>
          <w:rFonts w:ascii="Constantia" w:hAnsi="Constantia"/>
          <w:color w:val="212529"/>
        </w:rPr>
        <w:t>"</w:t>
      </w:r>
      <w:r w:rsidR="00601F14">
        <w:rPr>
          <w:rFonts w:ascii="Constantia" w:hAnsi="Constantia"/>
          <w:color w:val="212529"/>
        </w:rPr>
        <w:t>OrigineBois</w:t>
      </w:r>
      <w:r w:rsidR="00E73D49" w:rsidRPr="009C0431">
        <w:rPr>
          <w:rFonts w:ascii="Constantia" w:hAnsi="Constantia"/>
          <w:color w:val="212529"/>
        </w:rPr>
        <w:t>"</w:t>
      </w:r>
      <w:r w:rsidR="00E73D49">
        <w:rPr>
          <w:rFonts w:ascii="Constantia" w:hAnsi="Constantia"/>
          <w:color w:val="212529"/>
        </w:rPr>
        <w:t> :</w:t>
      </w:r>
      <w:r w:rsidR="00E73D49" w:rsidRPr="00E73D49">
        <w:rPr>
          <w:rFonts w:ascii="Constantia" w:hAnsi="Constantia"/>
          <w:color w:val="212529"/>
        </w:rPr>
        <w:t xml:space="preserve"> </w:t>
      </w:r>
      <w:r w:rsidR="00E73D49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Nord</w:t>
      </w:r>
      <w:r w:rsidR="00E73D49" w:rsidRPr="009C0431">
        <w:rPr>
          <w:rFonts w:ascii="Constantia" w:hAnsi="Constantia"/>
          <w:color w:val="212529"/>
        </w:rPr>
        <w:t>"</w:t>
      </w:r>
      <w:r w:rsidR="00E73D49">
        <w:rPr>
          <w:rFonts w:ascii="Constantia" w:hAnsi="Constantia"/>
          <w:color w:val="212529"/>
        </w:rPr>
        <w:t>,</w:t>
      </w:r>
      <w:r w:rsidRPr="009C0431">
        <w:rPr>
          <w:rFonts w:ascii="Constantia" w:hAnsi="Constantia"/>
          <w:color w:val="212529"/>
        </w:rPr>
        <w:t xml:space="preserve"> "</w:t>
      </w:r>
      <w:r w:rsidR="000A5A79">
        <w:rPr>
          <w:rFonts w:ascii="Constantia" w:hAnsi="Constantia"/>
          <w:color w:val="212529"/>
        </w:rPr>
        <w:t>TmpSechage</w:t>
      </w:r>
      <w:r w:rsidRPr="009C0431">
        <w:rPr>
          <w:rFonts w:ascii="Constantia" w:hAnsi="Constantia"/>
          <w:color w:val="212529"/>
        </w:rPr>
        <w:t>" : "</w:t>
      </w:r>
      <w:r w:rsidR="0087248D">
        <w:rPr>
          <w:rFonts w:ascii="Constantia" w:hAnsi="Constantia"/>
          <w:color w:val="212529"/>
        </w:rPr>
        <w:t>6</w:t>
      </w:r>
      <w:r w:rsidRPr="009C0431">
        <w:rPr>
          <w:rFonts w:ascii="Constantia" w:hAnsi="Constantia"/>
          <w:color w:val="212529"/>
        </w:rPr>
        <w:t>","</w:t>
      </w:r>
      <w:r w:rsidR="0087248D">
        <w:rPr>
          <w:rFonts w:ascii="Constantia" w:hAnsi="Constantia"/>
          <w:color w:val="212529"/>
        </w:rPr>
        <w:t>TempMin</w:t>
      </w:r>
      <w:r w:rsidRPr="009C0431">
        <w:rPr>
          <w:rFonts w:ascii="Constantia" w:hAnsi="Constantia"/>
          <w:color w:val="212529"/>
        </w:rPr>
        <w:t xml:space="preserve">": </w:t>
      </w:r>
      <w:r w:rsidR="0087248D">
        <w:rPr>
          <w:rFonts w:ascii="Constantia" w:hAnsi="Constantia"/>
          <w:color w:val="212529"/>
        </w:rPr>
        <w:t>15</w:t>
      </w:r>
      <w:r w:rsidRPr="009C0431">
        <w:rPr>
          <w:rFonts w:ascii="Constantia" w:hAnsi="Constantia"/>
          <w:color w:val="212529"/>
        </w:rPr>
        <w:t>},"</w:t>
      </w:r>
      <w:r w:rsidR="000A5A79" w:rsidRPr="000A5A79">
        <w:rPr>
          <w:rFonts w:ascii="Constantia" w:hAnsi="Constantia"/>
          <w:color w:val="212529"/>
        </w:rPr>
        <w:t>Erable</w:t>
      </w:r>
      <w:r w:rsidRPr="009C0431">
        <w:rPr>
          <w:rFonts w:ascii="Constantia" w:hAnsi="Constantia"/>
          <w:color w:val="212529"/>
        </w:rPr>
        <w:t>" : {"</w:t>
      </w:r>
      <w:r w:rsidR="000A5A79" w:rsidRPr="000A5A79">
        <w:rPr>
          <w:rFonts w:ascii="Constantia" w:hAnsi="Constantia"/>
          <w:color w:val="212529"/>
        </w:rPr>
        <w:t>NomBois</w:t>
      </w:r>
      <w:r w:rsidRPr="009C0431">
        <w:rPr>
          <w:rFonts w:ascii="Constantia" w:hAnsi="Constantia"/>
          <w:color w:val="212529"/>
        </w:rPr>
        <w:t>" : "</w:t>
      </w:r>
      <w:r w:rsidR="0087248D">
        <w:rPr>
          <w:rFonts w:ascii="Constantia" w:hAnsi="Constantia"/>
          <w:color w:val="212529"/>
        </w:rPr>
        <w:t>Erable</w:t>
      </w:r>
      <w:r w:rsidRPr="009C0431">
        <w:rPr>
          <w:rFonts w:ascii="Constantia" w:hAnsi="Constantia"/>
          <w:color w:val="212529"/>
        </w:rPr>
        <w:t>", "</w:t>
      </w:r>
      <w:r w:rsidR="000A5A79" w:rsidRPr="000A5A79">
        <w:rPr>
          <w:rFonts w:ascii="Constantia" w:hAnsi="Constantia"/>
          <w:color w:val="212529"/>
        </w:rPr>
        <w:t>TypeBois</w:t>
      </w:r>
      <w:r w:rsidRPr="009C0431">
        <w:rPr>
          <w:rFonts w:ascii="Constantia" w:hAnsi="Constantia"/>
          <w:color w:val="212529"/>
        </w:rPr>
        <w:t>": "</w:t>
      </w:r>
      <w:r w:rsidR="000A5A79" w:rsidRPr="000A5A79">
        <w:rPr>
          <w:rFonts w:ascii="Constantia" w:hAnsi="Constantia"/>
          <w:color w:val="212529"/>
        </w:rPr>
        <w:t>D</w:t>
      </w:r>
      <w:r w:rsidRPr="009C0431">
        <w:rPr>
          <w:rFonts w:ascii="Constantia" w:hAnsi="Constantia"/>
          <w:color w:val="212529"/>
        </w:rPr>
        <w:t xml:space="preserve">ur", </w:t>
      </w:r>
      <w:r w:rsidR="00D13546" w:rsidRPr="009C0431">
        <w:rPr>
          <w:rFonts w:ascii="Constantia" w:hAnsi="Constantia"/>
          <w:color w:val="212529"/>
        </w:rPr>
        <w:t>,"</w:t>
      </w:r>
      <w:r w:rsidR="00D13546">
        <w:rPr>
          <w:rFonts w:ascii="Constantia" w:hAnsi="Constantia"/>
          <w:color w:val="212529"/>
        </w:rPr>
        <w:t>OrigineBois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 :</w:t>
      </w:r>
      <w:r w:rsidR="00D13546" w:rsidRPr="00E73D49">
        <w:rPr>
          <w:rFonts w:ascii="Constantia" w:hAnsi="Constantia"/>
          <w:color w:val="212529"/>
        </w:rPr>
        <w:t xml:space="preserve"> 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Nord-Equateur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,</w:t>
      </w:r>
      <w:r w:rsidRPr="009C0431">
        <w:rPr>
          <w:rFonts w:ascii="Constantia" w:hAnsi="Constantia"/>
          <w:color w:val="212529"/>
        </w:rPr>
        <w:t>"</w:t>
      </w:r>
      <w:r w:rsidR="000A5A79">
        <w:rPr>
          <w:rFonts w:ascii="Constantia" w:hAnsi="Constantia"/>
          <w:color w:val="212529"/>
        </w:rPr>
        <w:t>TmpSechage</w:t>
      </w:r>
      <w:r w:rsidRPr="009C0431">
        <w:rPr>
          <w:rFonts w:ascii="Constantia" w:hAnsi="Constantia"/>
          <w:color w:val="212529"/>
        </w:rPr>
        <w:t>" : "</w:t>
      </w:r>
      <w:r w:rsidR="0087248D">
        <w:rPr>
          <w:rFonts w:ascii="Constantia" w:hAnsi="Constantia"/>
          <w:color w:val="212529"/>
        </w:rPr>
        <w:t>6</w:t>
      </w:r>
      <w:r w:rsidRPr="009C0431">
        <w:rPr>
          <w:rFonts w:ascii="Constantia" w:hAnsi="Constantia"/>
          <w:color w:val="212529"/>
        </w:rPr>
        <w:t>", "</w:t>
      </w:r>
      <w:r w:rsidR="0087248D">
        <w:rPr>
          <w:rFonts w:ascii="Constantia" w:hAnsi="Constantia"/>
          <w:color w:val="212529"/>
        </w:rPr>
        <w:t>TempMin</w:t>
      </w:r>
      <w:r w:rsidRPr="009C0431">
        <w:rPr>
          <w:rFonts w:ascii="Constantia" w:hAnsi="Constantia"/>
          <w:color w:val="212529"/>
        </w:rPr>
        <w:t xml:space="preserve">": </w:t>
      </w:r>
      <w:r w:rsidR="0087248D">
        <w:rPr>
          <w:rFonts w:ascii="Constantia" w:hAnsi="Constantia"/>
          <w:color w:val="212529"/>
        </w:rPr>
        <w:t>18</w:t>
      </w:r>
      <w:r w:rsidRPr="009C0431">
        <w:rPr>
          <w:rFonts w:ascii="Constantia" w:hAnsi="Constantia"/>
          <w:color w:val="212529"/>
        </w:rPr>
        <w:t>}</w:t>
      </w:r>
      <w:r w:rsidR="00E73D49" w:rsidRPr="009C0431">
        <w:rPr>
          <w:rFonts w:ascii="Constantia" w:hAnsi="Constantia"/>
          <w:color w:val="212529"/>
        </w:rPr>
        <w:t>,"</w:t>
      </w:r>
      <w:r w:rsidR="00E73D49">
        <w:rPr>
          <w:rFonts w:ascii="Constantia" w:hAnsi="Constantia"/>
          <w:color w:val="212529"/>
        </w:rPr>
        <w:t>Chêne</w:t>
      </w:r>
      <w:r w:rsidR="00E73D49" w:rsidRPr="009C0431">
        <w:rPr>
          <w:rFonts w:ascii="Constantia" w:hAnsi="Constantia"/>
          <w:color w:val="212529"/>
        </w:rPr>
        <w:t>" : {"</w:t>
      </w:r>
      <w:r w:rsidR="00E73D49" w:rsidRPr="000A5A79">
        <w:rPr>
          <w:rFonts w:ascii="Constantia" w:hAnsi="Constantia"/>
          <w:color w:val="212529"/>
        </w:rPr>
        <w:t>NomBois</w:t>
      </w:r>
      <w:r w:rsidR="00E73D49" w:rsidRPr="009C0431">
        <w:rPr>
          <w:rFonts w:ascii="Constantia" w:hAnsi="Constantia"/>
          <w:color w:val="212529"/>
        </w:rPr>
        <w:t>" : "</w:t>
      </w:r>
      <w:r w:rsidR="00E73D49">
        <w:rPr>
          <w:rFonts w:ascii="Constantia" w:hAnsi="Constantia"/>
          <w:color w:val="212529"/>
        </w:rPr>
        <w:t>Chêne</w:t>
      </w:r>
      <w:r w:rsidR="00E73D49" w:rsidRPr="009C0431">
        <w:rPr>
          <w:rFonts w:ascii="Constantia" w:hAnsi="Constantia"/>
          <w:color w:val="212529"/>
        </w:rPr>
        <w:t>", "</w:t>
      </w:r>
      <w:r w:rsidR="00E73D49" w:rsidRPr="000A5A79">
        <w:rPr>
          <w:rFonts w:ascii="Constantia" w:hAnsi="Constantia"/>
          <w:color w:val="212529"/>
        </w:rPr>
        <w:t>TypeBois</w:t>
      </w:r>
      <w:r w:rsidR="00E73D49" w:rsidRPr="009C0431">
        <w:rPr>
          <w:rFonts w:ascii="Constantia" w:hAnsi="Constantia"/>
          <w:color w:val="212529"/>
        </w:rPr>
        <w:t>": "</w:t>
      </w:r>
      <w:r w:rsidR="00E73D49" w:rsidRPr="000A5A79">
        <w:rPr>
          <w:rFonts w:ascii="Constantia" w:hAnsi="Constantia"/>
          <w:color w:val="212529"/>
        </w:rPr>
        <w:t>D</w:t>
      </w:r>
      <w:r w:rsidR="00E73D49" w:rsidRPr="009C0431">
        <w:rPr>
          <w:rFonts w:ascii="Constantia" w:hAnsi="Constantia"/>
          <w:color w:val="212529"/>
        </w:rPr>
        <w:t>ur",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OrigineBois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 :</w:t>
      </w:r>
      <w:r w:rsidR="00D13546" w:rsidRPr="00E73D49">
        <w:rPr>
          <w:rFonts w:ascii="Constantia" w:hAnsi="Constantia"/>
          <w:color w:val="212529"/>
        </w:rPr>
        <w:t xml:space="preserve"> </w:t>
      </w:r>
      <w:r w:rsidR="00D13546" w:rsidRPr="009C0431">
        <w:rPr>
          <w:rFonts w:ascii="Constantia" w:hAnsi="Constantia"/>
          <w:color w:val="212529"/>
        </w:rPr>
        <w:t>"</w:t>
      </w:r>
      <w:r w:rsidR="005514C8">
        <w:rPr>
          <w:rFonts w:ascii="Constantia" w:hAnsi="Constantia"/>
          <w:color w:val="212529"/>
        </w:rPr>
        <w:t>Europe</w:t>
      </w:r>
      <w:r w:rsidR="00D13546" w:rsidRPr="009C0431">
        <w:rPr>
          <w:rFonts w:ascii="Constantia" w:hAnsi="Constantia"/>
          <w:color w:val="212529"/>
        </w:rPr>
        <w:t>"</w:t>
      </w:r>
      <w:r w:rsidR="00D13546">
        <w:rPr>
          <w:rFonts w:ascii="Constantia" w:hAnsi="Constantia"/>
          <w:color w:val="212529"/>
        </w:rPr>
        <w:t>,</w:t>
      </w:r>
      <w:r w:rsidR="00E73D49" w:rsidRPr="009C0431">
        <w:rPr>
          <w:rFonts w:ascii="Constantia" w:hAnsi="Constantia"/>
          <w:color w:val="212529"/>
        </w:rPr>
        <w:t xml:space="preserve"> "</w:t>
      </w:r>
      <w:r w:rsidR="00E73D49">
        <w:rPr>
          <w:rFonts w:ascii="Constantia" w:hAnsi="Constantia"/>
          <w:color w:val="212529"/>
        </w:rPr>
        <w:t>TmpSechage</w:t>
      </w:r>
      <w:r w:rsidR="00E73D49" w:rsidRPr="009C0431">
        <w:rPr>
          <w:rFonts w:ascii="Constantia" w:hAnsi="Constantia"/>
          <w:color w:val="212529"/>
        </w:rPr>
        <w:t>" : "</w:t>
      </w:r>
      <w:r w:rsidR="00847C37">
        <w:rPr>
          <w:rFonts w:ascii="Constantia" w:hAnsi="Constantia"/>
          <w:color w:val="212529"/>
        </w:rPr>
        <w:t>10</w:t>
      </w:r>
      <w:r w:rsidR="00E73D49" w:rsidRPr="009C0431">
        <w:rPr>
          <w:rFonts w:ascii="Constantia" w:hAnsi="Constantia"/>
          <w:color w:val="212529"/>
        </w:rPr>
        <w:t>", "</w:t>
      </w:r>
      <w:r w:rsidR="00E73D49">
        <w:rPr>
          <w:rFonts w:ascii="Constantia" w:hAnsi="Constantia"/>
          <w:color w:val="212529"/>
        </w:rPr>
        <w:t>TempMin</w:t>
      </w:r>
      <w:r w:rsidR="00E73D49" w:rsidRPr="009C0431">
        <w:rPr>
          <w:rFonts w:ascii="Constantia" w:hAnsi="Constantia"/>
          <w:color w:val="212529"/>
        </w:rPr>
        <w:t xml:space="preserve">": </w:t>
      </w:r>
      <w:r w:rsidR="00847C37">
        <w:rPr>
          <w:rFonts w:ascii="Constantia" w:hAnsi="Constantia"/>
          <w:color w:val="212529"/>
        </w:rPr>
        <w:t>20</w:t>
      </w:r>
      <w:r w:rsidR="00E73D49" w:rsidRPr="009C0431">
        <w:rPr>
          <w:rFonts w:ascii="Constantia" w:hAnsi="Constantia"/>
          <w:color w:val="212529"/>
        </w:rPr>
        <w:t>}</w:t>
      </w:r>
    </w:p>
    <w:p w14:paraId="55C13D7C" w14:textId="60684964" w:rsidR="009C0431" w:rsidRPr="000A5A79" w:rsidRDefault="009C0431" w:rsidP="00D23483">
      <w:pPr>
        <w:spacing w:after="0"/>
        <w:rPr>
          <w:rFonts w:ascii="Constantia" w:hAnsi="Constantia"/>
          <w:sz w:val="26"/>
          <w:szCs w:val="26"/>
        </w:rPr>
      </w:pPr>
    </w:p>
    <w:p w14:paraId="68B5BA2B" w14:textId="77777777" w:rsidR="00D23483" w:rsidRPr="00104DB7" w:rsidRDefault="00D23483" w:rsidP="00D23483">
      <w:pPr>
        <w:spacing w:after="0"/>
        <w:rPr>
          <w:rFonts w:ascii="Constantia" w:hAnsi="Constantia"/>
          <w:sz w:val="26"/>
          <w:szCs w:val="26"/>
        </w:rPr>
      </w:pPr>
    </w:p>
    <w:sectPr w:rsidR="00D23483" w:rsidRPr="00104DB7">
      <w:headerReference w:type="default" r:id="rId12"/>
      <w:footerReference w:type="default" r:id="rId13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0AD3" w14:textId="77777777" w:rsidR="00D16566" w:rsidRDefault="00D16566">
      <w:pPr>
        <w:spacing w:after="0" w:line="240" w:lineRule="auto"/>
      </w:pPr>
      <w:r>
        <w:separator/>
      </w:r>
    </w:p>
  </w:endnote>
  <w:endnote w:type="continuationSeparator" w:id="0">
    <w:p w14:paraId="24F9F9E1" w14:textId="77777777" w:rsidR="00D16566" w:rsidRDefault="00D1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A48A" w14:textId="77777777" w:rsidR="000E2341" w:rsidRDefault="00D16566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2030389E" wp14:editId="74F8B5B9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A563595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5F67" w14:textId="77777777" w:rsidR="00D16566" w:rsidRDefault="00D16566">
      <w:pPr>
        <w:spacing w:after="0" w:line="240" w:lineRule="auto"/>
      </w:pPr>
      <w:r>
        <w:separator/>
      </w:r>
    </w:p>
  </w:footnote>
  <w:footnote w:type="continuationSeparator" w:id="0">
    <w:p w14:paraId="41F0F4E2" w14:textId="77777777" w:rsidR="00D16566" w:rsidRDefault="00D1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5059" w14:textId="274E897B" w:rsidR="000E2341" w:rsidRDefault="00A504B2">
    <w:pPr>
      <w:pStyle w:val="En-tte"/>
    </w:pPr>
    <w:r>
      <w:t>GUILLOU Quentin – LECOMTE Guillaume</w:t>
    </w:r>
    <w:r w:rsidR="00D16566"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21-12-08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08/12/2021</w:t>
        </w:r>
      </w:sdtContent>
    </w:sdt>
    <w:r w:rsidR="00D1656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9D985" wp14:editId="25AAB00A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1E09826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D"/>
    <w:rsid w:val="000A5A79"/>
    <w:rsid w:val="000E2341"/>
    <w:rsid w:val="00104DB7"/>
    <w:rsid w:val="00187698"/>
    <w:rsid w:val="0019578D"/>
    <w:rsid w:val="00321316"/>
    <w:rsid w:val="003E54AB"/>
    <w:rsid w:val="00474CBA"/>
    <w:rsid w:val="005514C8"/>
    <w:rsid w:val="005F55EB"/>
    <w:rsid w:val="00601F14"/>
    <w:rsid w:val="006A78C4"/>
    <w:rsid w:val="007F1FA8"/>
    <w:rsid w:val="00847C37"/>
    <w:rsid w:val="008578B5"/>
    <w:rsid w:val="0087248D"/>
    <w:rsid w:val="009B6670"/>
    <w:rsid w:val="009C0431"/>
    <w:rsid w:val="00A504B2"/>
    <w:rsid w:val="00B31CAE"/>
    <w:rsid w:val="00D13546"/>
    <w:rsid w:val="00D16566"/>
    <w:rsid w:val="00D23483"/>
    <w:rsid w:val="00E10437"/>
    <w:rsid w:val="00E7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1CFA7"/>
  <w15:docId w15:val="{03EFA675-4A37-42C4-9C01-5D1A9B9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9C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9C0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in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42688AEBF245F7954D4424D3EF2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B564D-9D4B-4113-9E9F-CBE1D174C955}"/>
      </w:docPartPr>
      <w:docPartBody>
        <w:p w:rsidR="00000000" w:rsidRDefault="00733134">
          <w:pPr>
            <w:pStyle w:val="5742688AEBF245F7954D4424D3EF2866"/>
          </w:pPr>
          <w:r>
            <w:t>[Titre du document]</w:t>
          </w:r>
        </w:p>
      </w:docPartBody>
    </w:docPart>
    <w:docPart>
      <w:docPartPr>
        <w:name w:val="91EA8DF002CB4B6FA319844EA16594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376311-AC30-494B-9786-FC16482AC13D}"/>
      </w:docPartPr>
      <w:docPartBody>
        <w:p w:rsidR="00000000" w:rsidRDefault="00733134">
          <w:pPr>
            <w:pStyle w:val="91EA8DF002CB4B6FA319844EA16594FF"/>
          </w:pPr>
          <w:r>
            <w:t>[Sous-titre du document]</w:t>
          </w:r>
        </w:p>
      </w:docPartBody>
    </w:docPart>
    <w:docPart>
      <w:docPartPr>
        <w:name w:val="4CFB0BDA9A024B4999A564837D1B2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68AF62-8314-4122-8A37-565FFD75616D}"/>
      </w:docPartPr>
      <w:docPartBody>
        <w:p w:rsidR="00000000" w:rsidRDefault="00733134">
          <w:pPr>
            <w:pStyle w:val="4CFB0BDA9A024B4999A564837D1B2188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39A8336ACEDA4551A1FF7F3511D612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772558-EA92-4977-8179-B3C9DB1D2DCE}"/>
      </w:docPartPr>
      <w:docPartBody>
        <w:p w:rsidR="00000000" w:rsidRDefault="00733134">
          <w:pPr>
            <w:pStyle w:val="39A8336ACEDA4551A1FF7F3511D612B3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34"/>
    <w:rsid w:val="0073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42688AEBF245F7954D4424D3EF2866">
    <w:name w:val="5742688AEBF245F7954D4424D3EF2866"/>
  </w:style>
  <w:style w:type="paragraph" w:customStyle="1" w:styleId="91EA8DF002CB4B6FA319844EA16594FF">
    <w:name w:val="91EA8DF002CB4B6FA319844EA16594FF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E97A4FF512D0439F9A4DC9B27523976E">
    <w:name w:val="E97A4FF512D0439F9A4DC9B27523976E"/>
  </w:style>
  <w:style w:type="paragraph" w:customStyle="1" w:styleId="4CFB0BDA9A024B4999A564837D1B2188">
    <w:name w:val="4CFB0BDA9A024B4999A564837D1B2188"/>
  </w:style>
  <w:style w:type="paragraph" w:customStyle="1" w:styleId="39A8336ACEDA4551A1FF7F3511D612B3">
    <w:name w:val="39A8336ACEDA4551A1FF7F3511D612B3"/>
  </w:style>
  <w:style w:type="paragraph" w:customStyle="1" w:styleId="9548B3B9F2AA43C9974C405963202711">
    <w:name w:val="9548B3B9F2AA43C9974C405963202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63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Objets connectes</vt:lpstr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OBJETS CONNECTÉS</dc:title>
  <dc:subject>Documentation du Service Web</dc:subject>
  <dc:creator>x drake guillou</dc:creator>
  <cp:lastModifiedBy>x drake guillou</cp:lastModifiedBy>
  <cp:revision>19</cp:revision>
  <dcterms:created xsi:type="dcterms:W3CDTF">2021-12-06T20:27:00Z</dcterms:created>
  <dcterms:modified xsi:type="dcterms:W3CDTF">2021-12-06T21:31:00Z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